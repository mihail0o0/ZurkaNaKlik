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8D32E" w14:textId="77777777" w:rsidR="002343C5" w:rsidRPr="006F61C6" w:rsidRDefault="002343C5">
      <w:pPr>
        <w:pStyle w:val="BodyText"/>
        <w:rPr>
          <w:lang w:val="sr-Latn-CS"/>
        </w:rPr>
      </w:pPr>
    </w:p>
    <w:p w14:paraId="5AB2CE53" w14:textId="77777777" w:rsidR="00930266" w:rsidRPr="00A22BAC" w:rsidRDefault="00930266" w:rsidP="00930266">
      <w:pPr>
        <w:pStyle w:val="Title"/>
        <w:jc w:val="right"/>
        <w:rPr>
          <w:lang w:val="sr-Latn-RS"/>
        </w:rPr>
      </w:pPr>
      <w:r>
        <w:rPr>
          <w:lang w:val="sr-Latn-RS"/>
        </w:rPr>
        <w:t>ZurkaNaKlik</w:t>
      </w:r>
    </w:p>
    <w:p w14:paraId="18A2229E" w14:textId="77777777" w:rsidR="00930266" w:rsidRPr="00A22BAC" w:rsidRDefault="00930266" w:rsidP="00930266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14:paraId="1F16C06C" w14:textId="77777777" w:rsidR="00930266" w:rsidRPr="00A22BAC" w:rsidRDefault="00930266" w:rsidP="00930266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14:paraId="46E0AB7A" w14:textId="77777777" w:rsidR="00930266" w:rsidRPr="00A22BAC" w:rsidRDefault="00930266" w:rsidP="00930266">
      <w:pPr>
        <w:pStyle w:val="Title"/>
        <w:jc w:val="right"/>
        <w:rPr>
          <w:lang w:val="sr-Latn-RS"/>
        </w:rPr>
      </w:pPr>
    </w:p>
    <w:p w14:paraId="341F42A9" w14:textId="77777777" w:rsidR="00930266" w:rsidRPr="00A22BAC" w:rsidRDefault="00930266" w:rsidP="00930266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 1.0</w:t>
      </w:r>
    </w:p>
    <w:p w14:paraId="18CA7046" w14:textId="77777777" w:rsidR="002343C5" w:rsidRPr="006F61C6" w:rsidRDefault="002343C5">
      <w:pPr>
        <w:rPr>
          <w:lang w:val="sr-Latn-CS"/>
        </w:rPr>
        <w:sectPr w:rsidR="002343C5" w:rsidRPr="006F61C6" w:rsidSect="00741257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2941EF7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444697CC" w14:textId="77777777">
        <w:tc>
          <w:tcPr>
            <w:tcW w:w="2304" w:type="dxa"/>
          </w:tcPr>
          <w:p w14:paraId="618BA85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5C6E5F8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A7125B8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1C100B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56076987" w14:textId="77777777">
        <w:tc>
          <w:tcPr>
            <w:tcW w:w="2304" w:type="dxa"/>
          </w:tcPr>
          <w:p w14:paraId="633A42FA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08.03.2007.</w:t>
            </w:r>
          </w:p>
        </w:tc>
        <w:tc>
          <w:tcPr>
            <w:tcW w:w="1152" w:type="dxa"/>
          </w:tcPr>
          <w:p w14:paraId="4D2850CE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1EB0BC77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7D3ADB99" w14:textId="2EDE2CF4" w:rsidR="002343C5" w:rsidRPr="006F61C6" w:rsidRDefault="00930266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LeVl</w:t>
            </w:r>
          </w:p>
        </w:tc>
      </w:tr>
      <w:tr w:rsidR="002343C5" w:rsidRPr="006F61C6" w14:paraId="2CE2EC22" w14:textId="77777777">
        <w:tc>
          <w:tcPr>
            <w:tcW w:w="2304" w:type="dxa"/>
          </w:tcPr>
          <w:p w14:paraId="75683DE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B1C9DC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DE2F6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DCDD7F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CF3E9B3" w14:textId="77777777">
        <w:tc>
          <w:tcPr>
            <w:tcW w:w="2304" w:type="dxa"/>
          </w:tcPr>
          <w:p w14:paraId="1889A02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2D2D7A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DA824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69854A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1121DB3" w14:textId="77777777">
        <w:tc>
          <w:tcPr>
            <w:tcW w:w="2304" w:type="dxa"/>
          </w:tcPr>
          <w:p w14:paraId="245954D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197E2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70945C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9C7CD0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F0A3BC8" w14:textId="77777777" w:rsidR="002343C5" w:rsidRPr="006F61C6" w:rsidRDefault="002343C5">
      <w:pPr>
        <w:rPr>
          <w:lang w:val="sr-Latn-CS"/>
        </w:rPr>
      </w:pPr>
    </w:p>
    <w:p w14:paraId="76A46D1A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1CFA6B9E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4DFF58E6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025ADA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43B3A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411EB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4391D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3DE22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8F8B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0A2719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8AC0C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124BD7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F43DC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F246B2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0A8EE0E0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655AC6C" w14:textId="7534E172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</w:t>
      </w:r>
      <w:r w:rsidR="00930266">
        <w:rPr>
          <w:lang w:val="sr-Latn-CS"/>
        </w:rPr>
        <w:t xml:space="preserve"> web aplikacije ZurkaNaKlik.</w:t>
      </w:r>
    </w:p>
    <w:p w14:paraId="517D1004" w14:textId="77777777" w:rsidR="00930266" w:rsidRDefault="006D0694" w:rsidP="00930266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Start w:id="2" w:name="_Toc225188566"/>
      <w:bookmarkEnd w:id="1"/>
    </w:p>
    <w:p w14:paraId="121A75F3" w14:textId="77777777" w:rsidR="00930266" w:rsidRDefault="00930266" w:rsidP="00930266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sr-Latn-CS"/>
        </w:rPr>
      </w:pPr>
      <w:r w:rsidRPr="00930266">
        <w:rPr>
          <w:rFonts w:ascii="Times New Roman" w:hAnsi="Times New Roman"/>
          <w:b w:val="0"/>
          <w:sz w:val="20"/>
          <w:lang w:val="sr-Latn-CS"/>
        </w:rPr>
        <w:t xml:space="preserve">Dokument opisuje opšti plan koji će biti korišćen od strane LeVl tima za razvoj Web aplikacije "ZurkaNaKlik" namenjene za iznajmljivanje stanova, objekata za zabave </w:t>
      </w:r>
      <w:r>
        <w:rPr>
          <w:rFonts w:ascii="Times New Roman" w:hAnsi="Times New Roman"/>
          <w:b w:val="0"/>
          <w:sz w:val="20"/>
          <w:lang w:val="sr-Latn-CS"/>
        </w:rPr>
        <w:t xml:space="preserve">zajedno sa </w:t>
      </w:r>
      <w:r w:rsidRPr="00930266">
        <w:rPr>
          <w:rFonts w:ascii="Times New Roman" w:hAnsi="Times New Roman"/>
          <w:b w:val="0"/>
          <w:sz w:val="20"/>
          <w:lang w:val="sr-Latn-CS"/>
        </w:rPr>
        <w:t>ketering</w:t>
      </w:r>
      <w:r>
        <w:rPr>
          <w:rFonts w:ascii="Times New Roman" w:hAnsi="Times New Roman"/>
          <w:b w:val="0"/>
          <w:sz w:val="20"/>
          <w:lang w:val="sr-Latn-CS"/>
        </w:rPr>
        <w:t>om</w:t>
      </w:r>
      <w:r w:rsidRPr="00930266">
        <w:rPr>
          <w:rFonts w:ascii="Times New Roman" w:hAnsi="Times New Roman"/>
          <w:b w:val="0"/>
          <w:sz w:val="20"/>
          <w:lang w:val="sr-Latn-CS"/>
        </w:rPr>
        <w:t>.</w:t>
      </w:r>
      <w:r>
        <w:rPr>
          <w:rFonts w:ascii="Times New Roman" w:hAnsi="Times New Roman"/>
          <w:b w:val="0"/>
          <w:sz w:val="20"/>
          <w:lang w:val="sr-Latn-CS"/>
        </w:rPr>
        <w:t xml:space="preserve"> </w:t>
      </w:r>
    </w:p>
    <w:p w14:paraId="51C2B2AB" w14:textId="6DA5F0F9" w:rsidR="00930266" w:rsidRPr="00930266" w:rsidRDefault="00930266" w:rsidP="00930266">
      <w:pPr>
        <w:pStyle w:val="Heading1"/>
        <w:numPr>
          <w:ilvl w:val="0"/>
          <w:numId w:val="0"/>
        </w:numPr>
        <w:ind w:left="720"/>
        <w:rPr>
          <w:lang w:val="sr-Latn-CS"/>
        </w:rPr>
      </w:pPr>
      <w:r w:rsidRPr="00930266">
        <w:rPr>
          <w:rFonts w:ascii="Times New Roman" w:hAnsi="Times New Roman"/>
          <w:b w:val="0"/>
          <w:sz w:val="20"/>
          <w:lang w:val="sr-Latn-CS"/>
        </w:rPr>
        <w:t xml:space="preserve">Plan opisan u ovom dokumentu zasnovan je na opisu sistema koji se želi razviti datom u predlogu projekta "ZurkaNaKlik" </w:t>
      </w:r>
    </w:p>
    <w:p w14:paraId="77489304" w14:textId="077294CA" w:rsidR="002343C5" w:rsidRPr="006F61C6" w:rsidRDefault="006D41CE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363CF03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7CD483BD" w14:textId="77777777" w:rsidR="00930266" w:rsidRPr="00930266" w:rsidRDefault="00930266" w:rsidP="00930266">
      <w:pPr>
        <w:pStyle w:val="Heading1"/>
        <w:numPr>
          <w:ilvl w:val="0"/>
          <w:numId w:val="15"/>
        </w:numPr>
        <w:rPr>
          <w:rFonts w:ascii="Times New Roman" w:hAnsi="Times New Roman"/>
          <w:b w:val="0"/>
          <w:sz w:val="20"/>
          <w:lang w:val="sr-Latn-CS"/>
        </w:rPr>
      </w:pPr>
      <w:bookmarkStart w:id="3" w:name="_Toc225188567"/>
      <w:r w:rsidRPr="00930266">
        <w:rPr>
          <w:rFonts w:ascii="Times New Roman" w:hAnsi="Times New Roman"/>
          <w:b w:val="0"/>
          <w:sz w:val="20"/>
          <w:lang w:val="sr-Latn-CS"/>
        </w:rPr>
        <w:t>"ZurkaNaKlik - Predlog projekta," LeVl Team, V1.0, 2024.</w:t>
      </w:r>
    </w:p>
    <w:p w14:paraId="7FCEDF85" w14:textId="77777777" w:rsidR="00930266" w:rsidRPr="00930266" w:rsidRDefault="00930266" w:rsidP="00930266">
      <w:pPr>
        <w:pStyle w:val="Heading1"/>
        <w:numPr>
          <w:ilvl w:val="0"/>
          <w:numId w:val="15"/>
        </w:numPr>
        <w:rPr>
          <w:rFonts w:ascii="Times New Roman" w:hAnsi="Times New Roman"/>
          <w:b w:val="0"/>
          <w:sz w:val="20"/>
          <w:lang w:val="sr-Latn-CS"/>
        </w:rPr>
      </w:pPr>
      <w:r w:rsidRPr="00930266">
        <w:rPr>
          <w:rFonts w:ascii="Times New Roman" w:hAnsi="Times New Roman"/>
          <w:b w:val="0"/>
          <w:sz w:val="20"/>
          <w:lang w:val="sr-Latn-CS"/>
        </w:rPr>
        <w:t>"ZurkaNaKlik - Planirani raspored aktivnosti na projektu," LeVl Team, V1.0, 2024.</w:t>
      </w:r>
    </w:p>
    <w:p w14:paraId="2610E27A" w14:textId="77777777" w:rsidR="002343C5" w:rsidRPr="006F61C6" w:rsidRDefault="003D5CA3">
      <w:pPr>
        <w:pStyle w:val="Heading1"/>
        <w:rPr>
          <w:lang w:val="sr-Latn-CS"/>
        </w:rPr>
      </w:pPr>
      <w:r>
        <w:rPr>
          <w:lang w:val="sr-Latn-CS"/>
        </w:rPr>
        <w:t>Plan razvojnih faza</w:t>
      </w:r>
      <w:bookmarkEnd w:id="3"/>
    </w:p>
    <w:p w14:paraId="70CD320B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0B05B407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25C7CACC" w14:textId="77777777">
        <w:trPr>
          <w:jc w:val="center"/>
        </w:trPr>
        <w:tc>
          <w:tcPr>
            <w:tcW w:w="2160" w:type="dxa"/>
          </w:tcPr>
          <w:p w14:paraId="74D836E6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5BF04E6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C2BC24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55B6E570" w14:textId="77777777">
        <w:trPr>
          <w:jc w:val="center"/>
        </w:trPr>
        <w:tc>
          <w:tcPr>
            <w:tcW w:w="2160" w:type="dxa"/>
          </w:tcPr>
          <w:p w14:paraId="7CBBBAC3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48F8D60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D38C3A9" w14:textId="25377DE9" w:rsidR="00103833" w:rsidRPr="006F61C6" w:rsidRDefault="009302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5EB92306" w14:textId="77777777">
        <w:trPr>
          <w:jc w:val="center"/>
        </w:trPr>
        <w:tc>
          <w:tcPr>
            <w:tcW w:w="2160" w:type="dxa"/>
          </w:tcPr>
          <w:p w14:paraId="648CD89F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0A5F2AED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FFE6D6E" w14:textId="56FC918C" w:rsidR="00103833" w:rsidRPr="006F61C6" w:rsidRDefault="009302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616E1F40" w14:textId="77777777">
        <w:trPr>
          <w:jc w:val="center"/>
        </w:trPr>
        <w:tc>
          <w:tcPr>
            <w:tcW w:w="2160" w:type="dxa"/>
          </w:tcPr>
          <w:p w14:paraId="7F81860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26FEB2A0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4176AEF" w14:textId="7021AC3A" w:rsidR="00103833" w:rsidRPr="006F61C6" w:rsidRDefault="009302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37089470" w14:textId="77777777">
        <w:trPr>
          <w:jc w:val="center"/>
        </w:trPr>
        <w:tc>
          <w:tcPr>
            <w:tcW w:w="2160" w:type="dxa"/>
          </w:tcPr>
          <w:p w14:paraId="58B1BE9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35E915EC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9FAD6A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5F335E22" w14:textId="77777777" w:rsidR="002343C5" w:rsidRPr="006F61C6" w:rsidRDefault="002343C5">
      <w:pPr>
        <w:pStyle w:val="BodyText"/>
        <w:rPr>
          <w:lang w:val="sr-Latn-CS"/>
        </w:rPr>
      </w:pPr>
    </w:p>
    <w:p w14:paraId="50AF2933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6ACC641D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3A34AA21" w14:textId="77777777">
        <w:trPr>
          <w:jc w:val="right"/>
        </w:trPr>
        <w:tc>
          <w:tcPr>
            <w:tcW w:w="1276" w:type="dxa"/>
          </w:tcPr>
          <w:p w14:paraId="3E299D87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5D8D1A95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0941BE78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4F0AB1CB" w14:textId="77777777">
        <w:trPr>
          <w:jc w:val="right"/>
        </w:trPr>
        <w:tc>
          <w:tcPr>
            <w:tcW w:w="1276" w:type="dxa"/>
          </w:tcPr>
          <w:p w14:paraId="116F9818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12A9DF9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5AFB175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6DBB8C85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00917D0B" w14:textId="77777777">
        <w:trPr>
          <w:jc w:val="right"/>
        </w:trPr>
        <w:tc>
          <w:tcPr>
            <w:tcW w:w="1276" w:type="dxa"/>
          </w:tcPr>
          <w:p w14:paraId="68538CB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684B2040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25211F2D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2B5D8B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1547B66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B2C6F2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2B1C3D9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8B34602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737AE1FB" w14:textId="77777777">
        <w:trPr>
          <w:jc w:val="right"/>
        </w:trPr>
        <w:tc>
          <w:tcPr>
            <w:tcW w:w="1276" w:type="dxa"/>
          </w:tcPr>
          <w:p w14:paraId="6876B8F4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2DA25E0E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48FF163A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7D04926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337233E5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3F3D990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392399C6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25CF15A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147F5209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24B3A7F0" w14:textId="77777777">
        <w:trPr>
          <w:jc w:val="right"/>
        </w:trPr>
        <w:tc>
          <w:tcPr>
            <w:tcW w:w="1276" w:type="dxa"/>
          </w:tcPr>
          <w:p w14:paraId="4C3C5BA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42953770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717CA3BE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55A2AAFB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5C863BD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1B3E786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469EF06C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5A7A3E9E" w14:textId="77777777" w:rsidR="002343C5" w:rsidRPr="006F61C6" w:rsidRDefault="002343C5">
      <w:pPr>
        <w:pStyle w:val="BodyText"/>
        <w:rPr>
          <w:lang w:val="sr-Latn-CS"/>
        </w:rPr>
      </w:pPr>
    </w:p>
    <w:p w14:paraId="1EC11602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075FFB3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9DF5FF9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0971CD85" w14:textId="1F8C96F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1F4AAA" w:rsidRPr="001F4AAA">
        <w:rPr>
          <w:lang w:val="sr-Latn-CS"/>
        </w:rPr>
        <w:t>D03_Raspored_Aktivnosti.mpp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14:paraId="2F037667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32E21F2A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27D26E9E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EEA6D80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277B9FE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16270DBB" w14:textId="77777777" w:rsidR="002343C5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58A19616" w14:textId="77777777" w:rsidR="001F4AAA" w:rsidRPr="006F61C6" w:rsidRDefault="001F4AAA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4BC23856" w14:textId="77777777">
        <w:tc>
          <w:tcPr>
            <w:tcW w:w="1350" w:type="dxa"/>
          </w:tcPr>
          <w:p w14:paraId="73468B3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74576D0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8FDD03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1C2912B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6EBFB65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68E7160A" w14:textId="77777777">
        <w:tc>
          <w:tcPr>
            <w:tcW w:w="1350" w:type="dxa"/>
          </w:tcPr>
          <w:p w14:paraId="74F81F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DD486B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0D40DC7F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0C57A8AA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19EE41E6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462DA9C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F698C8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F40180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2A6B1C14" w14:textId="77777777">
        <w:tc>
          <w:tcPr>
            <w:tcW w:w="1350" w:type="dxa"/>
          </w:tcPr>
          <w:p w14:paraId="044578B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7835D53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44413755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14F4931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05BACF31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6AAB405F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6D177D8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6CEF728E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90AB0AA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6A2845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612121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1E4DD182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BE4B9F2" w14:textId="77777777">
        <w:tc>
          <w:tcPr>
            <w:tcW w:w="1350" w:type="dxa"/>
            <w:vMerge w:val="restart"/>
          </w:tcPr>
          <w:p w14:paraId="6A20F96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E0D42A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2DC2F7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B8F8D7F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D34192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12B6BD99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07945F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622B8D9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28FB8324" w14:textId="77777777">
        <w:tc>
          <w:tcPr>
            <w:tcW w:w="1350" w:type="dxa"/>
            <w:vMerge/>
          </w:tcPr>
          <w:p w14:paraId="50BE40B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DC4C6F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711153C2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40C7208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236C56A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7A40311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0BA871C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58210C0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06D809C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40551D2" w14:textId="77777777">
        <w:tc>
          <w:tcPr>
            <w:tcW w:w="1350" w:type="dxa"/>
          </w:tcPr>
          <w:p w14:paraId="53E2B4D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3B41C31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64E5979A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56F5D7C5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30637ED4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B20D815" w14:textId="77777777" w:rsidR="002343C5" w:rsidRPr="006F61C6" w:rsidRDefault="002343C5">
      <w:pPr>
        <w:pStyle w:val="BodyText"/>
        <w:rPr>
          <w:lang w:val="sr-Latn-CS"/>
        </w:rPr>
      </w:pPr>
    </w:p>
    <w:p w14:paraId="060E5B99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FDCB85F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019A12C5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0ECEC598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2D7F0A46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7DB9EB4B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608485DB" w14:textId="2D4960F4" w:rsidR="00C4723D" w:rsidRDefault="00C4723D" w:rsidP="00C4723D">
      <w:pPr>
        <w:pStyle w:val="BodyText"/>
        <w:jc w:val="center"/>
        <w:rPr>
          <w:noProof/>
          <w:lang w:eastAsia="en-US"/>
        </w:rPr>
      </w:pPr>
    </w:p>
    <w:p w14:paraId="08F19FA1" w14:textId="6D32CBB9" w:rsidR="00C32CAC" w:rsidRDefault="00C32CAC" w:rsidP="00D83344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4158930" wp14:editId="4A8DA9AF">
            <wp:extent cx="4035706" cy="24574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_image_2024-03-17_19-52-19-38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0" r="72" b="36810"/>
                    <a:stretch/>
                  </pic:blipFill>
                  <pic:spPr bwMode="auto">
                    <a:xfrm>
                      <a:off x="0" y="0"/>
                      <a:ext cx="4035706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59D42" w14:textId="77777777" w:rsidR="00C32CAC" w:rsidRDefault="00C32CAC" w:rsidP="00C4723D">
      <w:pPr>
        <w:pStyle w:val="BodyText"/>
        <w:jc w:val="center"/>
        <w:rPr>
          <w:noProof/>
          <w:lang w:eastAsia="en-US"/>
        </w:rPr>
      </w:pPr>
    </w:p>
    <w:p w14:paraId="78EEC889" w14:textId="77777777" w:rsidR="00C32CAC" w:rsidRDefault="00C32CAC" w:rsidP="00C4723D">
      <w:pPr>
        <w:pStyle w:val="BodyText"/>
        <w:jc w:val="center"/>
        <w:rPr>
          <w:lang w:val="sr-Latn-CS"/>
        </w:rPr>
      </w:pPr>
    </w:p>
    <w:p w14:paraId="5710107A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1E550412" w14:textId="63BAC8E7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1F4AAA">
        <w:rPr>
          <w:lang w:val="sr-Latn-CS"/>
        </w:rPr>
        <w:t>ZurkaNaKlik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3E89E1A8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4AA2CFEF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630FDEDC" w14:textId="4CF487D1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1F4AAA" w:rsidRPr="001F4AAA">
        <w:rPr>
          <w:iCs/>
          <w:lang w:val="sr-Latn-CS"/>
        </w:rPr>
        <w:t>web tehnologijama</w:t>
      </w:r>
      <w:r w:rsidR="001F4AAA">
        <w:rPr>
          <w:iCs/>
          <w:lang w:val="sr-Latn-CS"/>
        </w:rPr>
        <w:t xml:space="preserve"> i projektovanjem</w:t>
      </w:r>
    </w:p>
    <w:p w14:paraId="72E5925C" w14:textId="5AF7FFD4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1F4AAA">
        <w:rPr>
          <w:lang w:val="sr-Latn-CS"/>
        </w:rPr>
        <w:t>.NET</w:t>
      </w:r>
      <w:r>
        <w:rPr>
          <w:lang w:val="sr-Latn-CS"/>
        </w:rPr>
        <w:t>-u</w:t>
      </w:r>
      <w:r w:rsidR="001F4AAA">
        <w:rPr>
          <w:lang w:val="sr-Latn-CS"/>
        </w:rPr>
        <w:t xml:space="preserve"> i React-u</w:t>
      </w:r>
    </w:p>
    <w:p w14:paraId="6C2CB799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0A8C633E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46C80256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872"/>
        <w:gridCol w:w="929"/>
        <w:gridCol w:w="295"/>
        <w:gridCol w:w="1715"/>
        <w:gridCol w:w="570"/>
        <w:gridCol w:w="1606"/>
      </w:tblGrid>
      <w:tr w:rsidR="00870F50" w:rsidRPr="00870F50" w14:paraId="00AA8A6B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20E7BA8" w14:textId="6D700E95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1F4AAA">
              <w:rPr>
                <w:b/>
                <w:bCs/>
                <w:lang w:val="sr-Latn-CS"/>
              </w:rPr>
              <w:t>ZurkaN</w:t>
            </w:r>
            <w:r w:rsidR="004D27F0">
              <w:rPr>
                <w:b/>
                <w:bCs/>
                <w:lang w:val="sr-Latn-CS"/>
              </w:rPr>
              <w:t>a</w:t>
            </w:r>
            <w:r w:rsidR="001F4AAA">
              <w:rPr>
                <w:b/>
                <w:bCs/>
                <w:lang w:val="sr-Latn-CS"/>
              </w:rPr>
              <w:t>Klik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1B69A51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CC8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C2A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28A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D05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56E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99C3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3CA1A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BAD225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FEF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D64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B349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D10C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B92A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5108D47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B523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D4C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3891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F46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83600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4AE4F4B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CFD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4D1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C167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787E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E6C37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3F48743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CAD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9A7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D209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7E9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97454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3B8E8FE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FB5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426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8C88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221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3C0EE9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5FF931E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3FB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4EC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9BD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929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5BE1F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370B67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D1F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D4D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111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0EE2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CC6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A34CF8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01F94FD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CCA6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E5F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99D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1C66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8C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BE7E2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18ADCE9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7D5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B26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6C91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DF4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C622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D6C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759BCD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29D8ED6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BF5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8B1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CCD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1FE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18AE0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A9EC96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85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8D6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4EA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083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9CBCDB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E71DC5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166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5C1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DCE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0659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07688F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9BFED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E3F9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A12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069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4D3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E344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70DF43A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AC1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A73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9EF4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DBE8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9C40AC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479E4E0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3F8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67B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6DA9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D148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A07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FF1BAF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7C01F9D0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33FA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DA1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91E9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83D9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F6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C48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DEEC4D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89B28D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2D9AA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5DC0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BEA5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D2A2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AA76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7934A6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53799F02" w14:textId="77777777" w:rsidR="002343C5" w:rsidRPr="006F61C6" w:rsidRDefault="002343C5" w:rsidP="00D83344">
      <w:pPr>
        <w:pStyle w:val="BodyText"/>
        <w:ind w:left="0"/>
        <w:rPr>
          <w:lang w:val="sr-Latn-CS"/>
        </w:rPr>
      </w:pPr>
      <w:bookmarkStart w:id="12" w:name="_GoBack"/>
      <w:bookmarkEnd w:id="12"/>
    </w:p>
    <w:sectPr w:rsidR="002343C5" w:rsidRPr="006F61C6" w:rsidSect="00741257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AF0FF" w14:textId="77777777" w:rsidR="00F20CEE" w:rsidRDefault="00F20CEE">
      <w:r>
        <w:separator/>
      </w:r>
    </w:p>
  </w:endnote>
  <w:endnote w:type="continuationSeparator" w:id="0">
    <w:p w14:paraId="1E6FEC1A" w14:textId="77777777" w:rsidR="00F20CEE" w:rsidRDefault="00F2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27D67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1AF69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17CE8800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B3E864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68B15EC7" w14:textId="2F32E992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30266">
            <w:rPr>
              <w:lang w:val="sr-Latn-CS"/>
            </w:rPr>
            <w:t>LeVl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930266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778DD919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D83344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F20CEE">
            <w:fldChar w:fldCharType="begin"/>
          </w:r>
          <w:r w:rsidR="00F20CEE">
            <w:instrText xml:space="preserve"> NUMPAGES  \* MERGEFORMAT </w:instrText>
          </w:r>
          <w:r w:rsidR="00F20CEE">
            <w:fldChar w:fldCharType="separate"/>
          </w:r>
          <w:r w:rsidR="00D83344" w:rsidRPr="00D83344">
            <w:rPr>
              <w:rStyle w:val="PageNumber"/>
              <w:noProof/>
              <w:lang w:val="sr-Latn-CS"/>
            </w:rPr>
            <w:t>8</w:t>
          </w:r>
          <w:r w:rsidR="00F20CEE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9441B79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FB32C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8E3DE" w14:textId="77777777" w:rsidR="00F20CEE" w:rsidRDefault="00F20CEE">
      <w:r>
        <w:separator/>
      </w:r>
    </w:p>
  </w:footnote>
  <w:footnote w:type="continuationSeparator" w:id="0">
    <w:p w14:paraId="456615A8" w14:textId="77777777" w:rsidR="00F20CEE" w:rsidRDefault="00F20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E10FA" w14:textId="77777777" w:rsidR="002343C5" w:rsidRDefault="002343C5">
    <w:pPr>
      <w:rPr>
        <w:sz w:val="24"/>
      </w:rPr>
    </w:pPr>
  </w:p>
  <w:p w14:paraId="6FCE2813" w14:textId="77777777" w:rsidR="002343C5" w:rsidRDefault="002343C5">
    <w:pPr>
      <w:pBdr>
        <w:top w:val="single" w:sz="6" w:space="1" w:color="auto"/>
      </w:pBdr>
      <w:rPr>
        <w:sz w:val="24"/>
      </w:rPr>
    </w:pPr>
  </w:p>
  <w:p w14:paraId="1D9C06DA" w14:textId="77777777" w:rsidR="00930266" w:rsidRDefault="00930266" w:rsidP="009302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LeVl</w:t>
    </w:r>
    <w:proofErr w:type="spellEnd"/>
  </w:p>
  <w:p w14:paraId="1D1AE9D1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0A31C801" w14:textId="77777777" w:rsidR="00930266" w:rsidRDefault="009302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55BF6C8F" w14:textId="77777777">
      <w:tc>
        <w:tcPr>
          <w:tcW w:w="6379" w:type="dxa"/>
        </w:tcPr>
        <w:p w14:paraId="62FE84D9" w14:textId="3984F64C" w:rsidR="002343C5" w:rsidRPr="006D0694" w:rsidRDefault="00930266">
          <w:pPr>
            <w:rPr>
              <w:lang w:val="sr-Latn-CS"/>
            </w:rPr>
          </w:pPr>
          <w:r>
            <w:rPr>
              <w:lang w:val="sr-Latn-CS"/>
            </w:rPr>
            <w:t>LeVl</w:t>
          </w:r>
        </w:p>
      </w:tc>
      <w:tc>
        <w:tcPr>
          <w:tcW w:w="2870" w:type="dxa"/>
        </w:tcPr>
        <w:p w14:paraId="593B5F2F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6727FBD" w14:textId="77777777">
      <w:tc>
        <w:tcPr>
          <w:tcW w:w="6379" w:type="dxa"/>
        </w:tcPr>
        <w:p w14:paraId="2BB485A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7788AD2" w14:textId="6751265C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930266" w:rsidRPr="003372D3">
            <w:rPr>
              <w:lang w:val="sr-Latn-CS"/>
            </w:rPr>
            <w:t xml:space="preserve">Datum:  </w:t>
          </w:r>
          <w:r w:rsidR="00930266">
            <w:rPr>
              <w:lang w:val="sr-Latn-CS"/>
            </w:rPr>
            <w:t>16</w:t>
          </w:r>
          <w:r w:rsidR="00930266" w:rsidRPr="003372D3">
            <w:rPr>
              <w:lang w:val="sr-Latn-CS"/>
            </w:rPr>
            <w:t>.03.20</w:t>
          </w:r>
          <w:r w:rsidR="00930266">
            <w:rPr>
              <w:lang w:val="sr-Latn-CS"/>
            </w:rPr>
            <w:t>24</w:t>
          </w:r>
          <w:r w:rsidR="00930266" w:rsidRPr="003372D3">
            <w:rPr>
              <w:lang w:val="sr-Latn-CS"/>
            </w:rPr>
            <w:t>. god.</w:t>
          </w:r>
        </w:p>
      </w:tc>
    </w:tr>
    <w:tr w:rsidR="002343C5" w:rsidRPr="006D0694" w14:paraId="63AF34E9" w14:textId="77777777">
      <w:tc>
        <w:tcPr>
          <w:tcW w:w="9249" w:type="dxa"/>
          <w:gridSpan w:val="2"/>
        </w:tcPr>
        <w:p w14:paraId="219B739E" w14:textId="03664F73" w:rsidR="002343C5" w:rsidRPr="006D0694" w:rsidRDefault="00930266">
          <w:pPr>
            <w:rPr>
              <w:lang w:val="sr-Latn-CS"/>
            </w:rPr>
          </w:pPr>
          <w:r>
            <w:rPr>
              <w:lang w:val="sr-Latn-CS"/>
            </w:rPr>
            <w:t>LeVl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 xml:space="preserve">ZurkaNaKlik 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538DB78B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D31AA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B15C0A"/>
    <w:multiLevelType w:val="hybridMultilevel"/>
    <w:tmpl w:val="7C20654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F4AAA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D27F0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41257"/>
    <w:rsid w:val="007A2854"/>
    <w:rsid w:val="007E1F8E"/>
    <w:rsid w:val="0081471E"/>
    <w:rsid w:val="0084235B"/>
    <w:rsid w:val="00851B00"/>
    <w:rsid w:val="00870F50"/>
    <w:rsid w:val="008E3870"/>
    <w:rsid w:val="009207A8"/>
    <w:rsid w:val="00930266"/>
    <w:rsid w:val="0093054F"/>
    <w:rsid w:val="0099694D"/>
    <w:rsid w:val="009E6454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32CAC"/>
    <w:rsid w:val="00C4723D"/>
    <w:rsid w:val="00C502CA"/>
    <w:rsid w:val="00C70470"/>
    <w:rsid w:val="00C75DBE"/>
    <w:rsid w:val="00CC420E"/>
    <w:rsid w:val="00CF694C"/>
    <w:rsid w:val="00D36260"/>
    <w:rsid w:val="00D83344"/>
    <w:rsid w:val="00D97F08"/>
    <w:rsid w:val="00DF310B"/>
    <w:rsid w:val="00E464F7"/>
    <w:rsid w:val="00EA1072"/>
    <w:rsid w:val="00EB4996"/>
    <w:rsid w:val="00EC70CF"/>
    <w:rsid w:val="00F20CEE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F3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C32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2CAC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C32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2CAC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8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Korisnik</cp:lastModifiedBy>
  <cp:revision>2</cp:revision>
  <cp:lastPrinted>1999-04-23T13:49:00Z</cp:lastPrinted>
  <dcterms:created xsi:type="dcterms:W3CDTF">2024-03-17T18:55:00Z</dcterms:created>
  <dcterms:modified xsi:type="dcterms:W3CDTF">2024-03-17T18:55:00Z</dcterms:modified>
</cp:coreProperties>
</file>