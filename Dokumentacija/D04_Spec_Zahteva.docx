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1CE2" w14:textId="77777777" w:rsidR="00BB1553" w:rsidRPr="00A22BAC" w:rsidRDefault="00BB1553" w:rsidP="00BB1553">
      <w:pPr>
        <w:pStyle w:val="Title"/>
        <w:jc w:val="right"/>
      </w:pPr>
      <w:proofErr w:type="spellStart"/>
      <w:r>
        <w:t>ZurkaNaKlik</w:t>
      </w:r>
      <w:proofErr w:type="spellEnd"/>
    </w:p>
    <w:p w14:paraId="5B1ED4F4" w14:textId="77777777" w:rsidR="00BB1553" w:rsidRPr="00A22BAC" w:rsidRDefault="00BB1553" w:rsidP="00BB1553">
      <w:pPr>
        <w:pStyle w:val="Title"/>
        <w:jc w:val="right"/>
      </w:pPr>
    </w:p>
    <w:p w14:paraId="48DC8E79" w14:textId="77777777" w:rsidR="00BB1553" w:rsidRPr="00A22BAC" w:rsidRDefault="00BB1553" w:rsidP="00BB1553">
      <w:pPr>
        <w:pStyle w:val="Title"/>
        <w:jc w:val="right"/>
      </w:pPr>
      <w:proofErr w:type="spellStart"/>
      <w:r w:rsidRPr="00A22BAC">
        <w:t>Vizija</w:t>
      </w:r>
      <w:proofErr w:type="spellEnd"/>
      <w:r w:rsidRPr="00A22BAC">
        <w:t xml:space="preserve"> </w:t>
      </w:r>
      <w:proofErr w:type="spellStart"/>
      <w:r w:rsidRPr="00A22BAC">
        <w:t>sistema</w:t>
      </w:r>
      <w:proofErr w:type="spellEnd"/>
    </w:p>
    <w:p w14:paraId="50529F22" w14:textId="77777777" w:rsidR="00BB1553" w:rsidRPr="00A22BAC" w:rsidRDefault="00BB1553" w:rsidP="00BB1553">
      <w:pPr>
        <w:pStyle w:val="Title"/>
        <w:jc w:val="right"/>
      </w:pPr>
    </w:p>
    <w:p w14:paraId="0CAFB9C4" w14:textId="77777777" w:rsidR="00BB1553" w:rsidRPr="00A22BAC" w:rsidRDefault="00BB1553" w:rsidP="00BB1553">
      <w:pPr>
        <w:pStyle w:val="Title"/>
        <w:jc w:val="right"/>
        <w:rPr>
          <w:sz w:val="28"/>
        </w:rPr>
      </w:pPr>
      <w:proofErr w:type="spellStart"/>
      <w:r w:rsidRPr="00A22BAC">
        <w:rPr>
          <w:sz w:val="28"/>
        </w:rPr>
        <w:t>Verzija</w:t>
      </w:r>
      <w:proofErr w:type="spellEnd"/>
      <w:r w:rsidRPr="00A22BAC">
        <w:rPr>
          <w:sz w:val="28"/>
        </w:rPr>
        <w:t xml:space="preserve"> 1.0</w:t>
      </w:r>
    </w:p>
    <w:p w14:paraId="4C764295" w14:textId="77777777" w:rsidR="00206E1F" w:rsidRPr="003372D3" w:rsidRDefault="00206E1F" w:rsidP="003372D3">
      <w:pPr>
        <w:pStyle w:val="Title"/>
        <w:jc w:val="right"/>
        <w:rPr>
          <w:sz w:val="28"/>
          <w:lang w:val="sr-Latn-CS"/>
        </w:rPr>
      </w:pPr>
    </w:p>
    <w:p w14:paraId="6FE538AD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7BC29ED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6B3C8925" w14:textId="77777777">
        <w:tc>
          <w:tcPr>
            <w:tcW w:w="2304" w:type="dxa"/>
          </w:tcPr>
          <w:p w14:paraId="18A1444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DC5808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1CE0BD59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74CCAE02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0A01A385" w14:textId="77777777">
        <w:tc>
          <w:tcPr>
            <w:tcW w:w="2304" w:type="dxa"/>
          </w:tcPr>
          <w:p w14:paraId="0C664B8D" w14:textId="77777777" w:rsidR="003372D3" w:rsidRPr="003372D3" w:rsidRDefault="00BB155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27</w:t>
            </w:r>
            <w:r w:rsidRPr="003372D3">
              <w:rPr>
                <w:lang w:val="sr-Latn-CS"/>
              </w:rPr>
              <w:t>.03.20</w:t>
            </w:r>
            <w:r>
              <w:rPr>
                <w:lang w:val="sr-Latn-CS"/>
              </w:rPr>
              <w:t>24</w:t>
            </w:r>
            <w:r w:rsidRPr="003372D3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4B6D247B" w14:textId="77777777" w:rsidR="003372D3" w:rsidRPr="003372D3" w:rsidRDefault="00BB155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351D6EBB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52DD2ED" w14:textId="77777777" w:rsidR="003372D3" w:rsidRPr="003372D3" w:rsidRDefault="00BB1553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LeVl</w:t>
            </w:r>
          </w:p>
        </w:tc>
      </w:tr>
      <w:tr w:rsidR="003372D3" w:rsidRPr="003372D3" w14:paraId="1A56F65E" w14:textId="77777777">
        <w:tc>
          <w:tcPr>
            <w:tcW w:w="2304" w:type="dxa"/>
          </w:tcPr>
          <w:p w14:paraId="7BEADB7C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BF330C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3BA2877A" w14:textId="77777777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653416A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589892E9" w14:textId="77777777">
        <w:tc>
          <w:tcPr>
            <w:tcW w:w="2304" w:type="dxa"/>
          </w:tcPr>
          <w:p w14:paraId="15362FD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5AD7289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0B3C497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2DB780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3AEF424" w14:textId="77777777">
        <w:tc>
          <w:tcPr>
            <w:tcW w:w="2304" w:type="dxa"/>
          </w:tcPr>
          <w:p w14:paraId="7048E3D6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75977D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7E581B25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5164DA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39D8BA15" w14:textId="77777777" w:rsidR="00206E1F" w:rsidRPr="003372D3" w:rsidRDefault="00206E1F">
      <w:pPr>
        <w:rPr>
          <w:lang w:val="sr-Latn-CS"/>
        </w:rPr>
      </w:pPr>
    </w:p>
    <w:p w14:paraId="1065BD74" w14:textId="77777777" w:rsidR="002661FE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</w:p>
    <w:sdt>
      <w:sdtPr>
        <w:id w:val="-34286186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0"/>
          <w:szCs w:val="20"/>
          <w:lang w:eastAsia="sr-Latn-CS"/>
        </w:rPr>
      </w:sdtEndPr>
      <w:sdtContent>
        <w:p w14:paraId="2A21D120" w14:textId="081C11BB" w:rsidR="002661FE" w:rsidRDefault="002661FE" w:rsidP="002661FE">
          <w:pPr>
            <w:pStyle w:val="TOCHeading"/>
            <w:jc w:val="center"/>
          </w:pPr>
          <w:proofErr w:type="spellStart"/>
          <w:r>
            <w:t>Sadrzaj</w:t>
          </w:r>
          <w:proofErr w:type="spellEnd"/>
        </w:p>
        <w:p w14:paraId="6E45EEA0" w14:textId="21DDF091" w:rsidR="002661FE" w:rsidRPr="002661FE" w:rsidRDefault="002661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655519" w:history="1">
            <w:r w:rsidRPr="00F15C45">
              <w:rPr>
                <w:rStyle w:val="Hyperlink"/>
                <w:noProof/>
                <w:lang w:val="sr-Latn-CS"/>
              </w:rPr>
              <w:t>1.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06F95" w14:textId="77B1E512" w:rsidR="002661FE" w:rsidRPr="002661FE" w:rsidRDefault="002661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0" w:history="1">
            <w:r w:rsidRPr="00F15C45">
              <w:rPr>
                <w:rStyle w:val="Hyperlink"/>
                <w:noProof/>
                <w:lang w:val="sr-Latn-CS"/>
              </w:rPr>
              <w:t>2.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Opseg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598E" w14:textId="098348D8" w:rsidR="002661FE" w:rsidRPr="002661FE" w:rsidRDefault="002661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1" w:history="1">
            <w:r w:rsidRPr="00F15C45">
              <w:rPr>
                <w:rStyle w:val="Hyperlink"/>
                <w:noProof/>
                <w:lang w:val="sr-Latn-CS"/>
              </w:rPr>
              <w:t>3.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97FCA" w14:textId="64FB5FC9" w:rsidR="002661FE" w:rsidRPr="002661FE" w:rsidRDefault="002661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2" w:history="1">
            <w:r w:rsidRPr="00F15C45">
              <w:rPr>
                <w:rStyle w:val="Hyperlink"/>
                <w:noProof/>
                <w:lang w:val="sr-Latn-CS"/>
              </w:rPr>
              <w:t>4.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Pregled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8551B" w14:textId="7E7F3518" w:rsidR="002661FE" w:rsidRPr="002661FE" w:rsidRDefault="002661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3" w:history="1">
            <w:r w:rsidRPr="00F15C45">
              <w:rPr>
                <w:rStyle w:val="Hyperlink"/>
                <w:noProof/>
                <w:lang w:val="sr-Latn-CS"/>
              </w:rPr>
              <w:t>5.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5B5DC" w14:textId="23EDCC7C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4" w:history="1">
            <w:r w:rsidRPr="00F15C45">
              <w:rPr>
                <w:rStyle w:val="Hyperlink"/>
                <w:noProof/>
                <w:lang w:val="sr-Latn-CS"/>
              </w:rPr>
              <w:t>5.1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Posetilac sajta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EBCF3" w14:textId="242B89D8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5" w:history="1">
            <w:r w:rsidRPr="00F15C45">
              <w:rPr>
                <w:rStyle w:val="Hyperlink"/>
                <w:noProof/>
                <w:lang w:val="sr-Latn-CS"/>
              </w:rPr>
              <w:t>5.2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Korisnik portala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6BD9" w14:textId="3A636E08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6" w:history="1">
            <w:r w:rsidRPr="00F15C45">
              <w:rPr>
                <w:rStyle w:val="Hyperlink"/>
                <w:noProof/>
                <w:lang w:val="sr-Latn-CS"/>
              </w:rPr>
              <w:t>5.3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Agencija za ketering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D5F2A" w14:textId="50591E45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7" w:history="1">
            <w:r w:rsidRPr="00F15C45">
              <w:rPr>
                <w:rStyle w:val="Hyperlink"/>
                <w:noProof/>
                <w:lang w:val="sr-Latn-CS"/>
              </w:rPr>
              <w:t>5.4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Administrator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8A759" w14:textId="31E7442E" w:rsidR="002661FE" w:rsidRPr="002661FE" w:rsidRDefault="002661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8" w:history="1">
            <w:r w:rsidRPr="00F15C45">
              <w:rPr>
                <w:rStyle w:val="Hyperlink"/>
                <w:noProof/>
                <w:lang w:val="sr-Latn-CS"/>
              </w:rPr>
              <w:t>6.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Opis slučajeva korišćenja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8DA0D" w14:textId="11FF293C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29" w:history="1">
            <w:r w:rsidRPr="00F15C45">
              <w:rPr>
                <w:rStyle w:val="Hyperlink"/>
                <w:noProof/>
                <w:lang w:val="sr-Latn-CS"/>
              </w:rPr>
              <w:t>6.1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Pregled osnovnih podataka o sajtu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1DA99" w14:textId="74B78813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0" w:history="1">
            <w:r w:rsidRPr="00F15C45">
              <w:rPr>
                <w:rStyle w:val="Hyperlink"/>
                <w:noProof/>
                <w:lang w:val="sr-Latn-CS"/>
              </w:rPr>
              <w:t>6.2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Dodavanje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BEA0F" w14:textId="49F05E10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1" w:history="1">
            <w:r w:rsidRPr="00F15C45">
              <w:rPr>
                <w:rStyle w:val="Hyperlink"/>
                <w:noProof/>
                <w:lang w:val="sr-Latn-CS"/>
              </w:rPr>
              <w:t>6.3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Dodavanje cene u svom oglasu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F306B" w14:textId="235ECF96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2" w:history="1">
            <w:r w:rsidRPr="00F15C45">
              <w:rPr>
                <w:rStyle w:val="Hyperlink"/>
                <w:noProof/>
                <w:lang w:val="sr-Latn-CS"/>
              </w:rPr>
              <w:t>6.4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Dodavanje slika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15317" w14:textId="283C0087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3" w:history="1">
            <w:r w:rsidRPr="00F15C45">
              <w:rPr>
                <w:rStyle w:val="Hyperlink"/>
                <w:noProof/>
                <w:lang w:val="sr-Latn-CS"/>
              </w:rPr>
              <w:t>6.5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Dodavanje dodatnih informacija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D4125" w14:textId="701C73E1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4" w:history="1">
            <w:r w:rsidRPr="00F15C45">
              <w:rPr>
                <w:rStyle w:val="Hyperlink"/>
                <w:noProof/>
                <w:lang w:val="sr-Latn-CS"/>
              </w:rPr>
              <w:t>6.6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Izmena cena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ED3B" w14:textId="29634DDC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5" w:history="1">
            <w:r w:rsidRPr="00F15C45">
              <w:rPr>
                <w:rStyle w:val="Hyperlink"/>
                <w:noProof/>
                <w:lang w:val="sr-Latn-CS"/>
              </w:rPr>
              <w:t>6.7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Izmena slika i dodatnih informacija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19A2A" w14:textId="2EC92DC0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6" w:history="1">
            <w:r w:rsidRPr="00F15C45">
              <w:rPr>
                <w:rStyle w:val="Hyperlink"/>
                <w:noProof/>
                <w:lang w:val="sr-Latn-CS"/>
              </w:rPr>
              <w:t>6.8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Brisanje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44422" w14:textId="0D97C35D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7" w:history="1">
            <w:r w:rsidRPr="00F15C45">
              <w:rPr>
                <w:rStyle w:val="Hyperlink"/>
                <w:noProof/>
                <w:lang w:val="sr-Latn-CS"/>
              </w:rPr>
              <w:t>6.9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Logovanje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67E07" w14:textId="21051772" w:rsidR="002661FE" w:rsidRPr="002661FE" w:rsidRDefault="002661F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8" w:history="1">
            <w:r w:rsidRPr="00F15C45">
              <w:rPr>
                <w:rStyle w:val="Hyperlink"/>
                <w:noProof/>
                <w:lang w:val="sr-Latn-CS"/>
              </w:rPr>
              <w:t>6.10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Ažuriranje podataka o Korisniku/Agenciji za ketering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BCCB" w14:textId="3FF4EAB4" w:rsidR="002661FE" w:rsidRPr="002661FE" w:rsidRDefault="002661F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39" w:history="1">
            <w:r w:rsidRPr="00F15C45">
              <w:rPr>
                <w:rStyle w:val="Hyperlink"/>
                <w:noProof/>
                <w:lang w:val="sr-Latn-CS"/>
              </w:rPr>
              <w:t>6.11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Dodavanje menija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97F5" w14:textId="64F79523" w:rsidR="002661FE" w:rsidRPr="002661FE" w:rsidRDefault="002661F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0" w:history="1">
            <w:r w:rsidRPr="00F15C45">
              <w:rPr>
                <w:rStyle w:val="Hyperlink"/>
                <w:noProof/>
                <w:lang w:val="sr-Latn-CS"/>
              </w:rPr>
              <w:t>6.12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Brisanje postojećeg menija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24E2C" w14:textId="22F6883C" w:rsidR="002661FE" w:rsidRPr="002661FE" w:rsidRDefault="002661F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1" w:history="1">
            <w:r w:rsidRPr="00F15C45">
              <w:rPr>
                <w:rStyle w:val="Hyperlink"/>
                <w:noProof/>
                <w:lang w:val="sr-Latn-CS"/>
              </w:rPr>
              <w:t>6.13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Ažuriranje podataka o meniju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C25B" w14:textId="1BDCF364" w:rsidR="002661FE" w:rsidRPr="002661FE" w:rsidRDefault="002661F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2" w:history="1">
            <w:r w:rsidRPr="00F15C45">
              <w:rPr>
                <w:rStyle w:val="Hyperlink"/>
                <w:noProof/>
                <w:lang w:val="sr-Latn-CS"/>
              </w:rPr>
              <w:t>6.14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Registrovanje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5E4C5" w14:textId="4BE9E84D" w:rsidR="002661FE" w:rsidRPr="002661FE" w:rsidRDefault="002661FE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3" w:history="1">
            <w:r w:rsidRPr="00F15C45">
              <w:rPr>
                <w:rStyle w:val="Hyperlink"/>
                <w:noProof/>
                <w:lang w:val="sr-Latn-CS"/>
              </w:rPr>
              <w:t>6.15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Iznajmljivanje oglasa i keteringa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60686" w14:textId="5F5B2294" w:rsidR="002661FE" w:rsidRPr="002661FE" w:rsidRDefault="002661FE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4" w:history="1">
            <w:r w:rsidRPr="00F15C45">
              <w:rPr>
                <w:rStyle w:val="Hyperlink"/>
                <w:noProof/>
                <w:lang w:val="sr-Latn-CS"/>
              </w:rPr>
              <w:t>7.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Dodatni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51BEB" w14:textId="4D40F246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5" w:history="1">
            <w:r w:rsidRPr="00F15C45">
              <w:rPr>
                <w:rStyle w:val="Hyperlink"/>
                <w:noProof/>
                <w:lang w:val="sr-Latn-CS"/>
              </w:rPr>
              <w:t>7.1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CED06" w14:textId="26DEEA71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6" w:history="1">
            <w:r w:rsidRPr="00F15C45">
              <w:rPr>
                <w:rStyle w:val="Hyperlink"/>
                <w:noProof/>
                <w:lang w:val="sr-Latn-CS"/>
              </w:rPr>
              <w:t>7.2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Upotrebivost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D32D" w14:textId="3189F3C9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7" w:history="1">
            <w:r w:rsidRPr="00F15C45">
              <w:rPr>
                <w:rStyle w:val="Hyperlink"/>
                <w:noProof/>
                <w:lang w:val="sr-Latn-CS"/>
              </w:rPr>
              <w:t>7.3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Pouzdanost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B3093" w14:textId="167E3517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8" w:history="1">
            <w:r w:rsidRPr="00F15C45">
              <w:rPr>
                <w:rStyle w:val="Hyperlink"/>
                <w:noProof/>
              </w:rPr>
              <w:t>7.4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</w:rPr>
              <w:t>Performanse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5F55" w14:textId="73D4787D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49" w:history="1">
            <w:r w:rsidRPr="00F15C45">
              <w:rPr>
                <w:rStyle w:val="Hyperlink"/>
                <w:noProof/>
                <w:lang w:val="sr-Latn-CS"/>
              </w:rPr>
              <w:t>7.5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Podrška i održavanje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CF0F4" w14:textId="614AB641" w:rsidR="002661FE" w:rsidRPr="002661FE" w:rsidRDefault="002661FE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US"/>
            </w:rPr>
          </w:pPr>
          <w:hyperlink w:anchor="_Toc162655550" w:history="1">
            <w:r w:rsidRPr="00F15C45">
              <w:rPr>
                <w:rStyle w:val="Hyperlink"/>
                <w:noProof/>
                <w:lang w:val="sr-Latn-CS"/>
              </w:rPr>
              <w:t>7.6</w:t>
            </w:r>
            <w:r w:rsidRPr="002661FE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en-US"/>
              </w:rPr>
              <w:tab/>
            </w:r>
            <w:r w:rsidRPr="00F15C45">
              <w:rPr>
                <w:rStyle w:val="Hyperlink"/>
                <w:noProof/>
                <w:lang w:val="sr-Latn-CS"/>
              </w:rPr>
              <w:t>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_Toc162655550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8520" w14:textId="0A3EBF0C" w:rsidR="002661FE" w:rsidRDefault="002661FE">
          <w:r>
            <w:rPr>
              <w:b/>
              <w:bCs/>
              <w:noProof/>
            </w:rPr>
            <w:fldChar w:fldCharType="end"/>
          </w:r>
        </w:p>
      </w:sdtContent>
    </w:sdt>
    <w:p w14:paraId="4A678986" w14:textId="10FE8CA1" w:rsidR="00206E1F" w:rsidRPr="003372D3" w:rsidRDefault="00206E1F" w:rsidP="003372D3">
      <w:pPr>
        <w:pStyle w:val="Title"/>
        <w:rPr>
          <w:lang w:val="sr-Latn-CS"/>
        </w:rPr>
      </w:pPr>
    </w:p>
    <w:p w14:paraId="2D055870" w14:textId="7F64D296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411E9BCD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bookmarkStart w:id="1" w:name="_Toc162655519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  <w:bookmarkEnd w:id="1"/>
    </w:p>
    <w:p w14:paraId="4E4BDC84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BB1553">
        <w:rPr>
          <w:lang w:val="sr-Latn-CS"/>
        </w:rPr>
        <w:t>ZurkaNaKlikweb sajta</w:t>
      </w:r>
      <w:r>
        <w:rPr>
          <w:lang w:val="sr-Latn-CS"/>
        </w:rPr>
        <w:t>.</w:t>
      </w:r>
    </w:p>
    <w:p w14:paraId="4F579403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7"/>
      <w:bookmarkStart w:id="3" w:name="_Toc162655520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  <w:bookmarkEnd w:id="3"/>
    </w:p>
    <w:p w14:paraId="6DD60BAE" w14:textId="77777777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BB1553">
        <w:rPr>
          <w:lang w:val="sr-Latn-CS"/>
        </w:rPr>
        <w:t>ZurkaNaKlik web sajt</w:t>
      </w:r>
      <w:r>
        <w:rPr>
          <w:lang w:val="sr-Latn-CS"/>
        </w:rPr>
        <w:t xml:space="preserve"> koji će biti razvijen od strane </w:t>
      </w:r>
      <w:r w:rsidR="00BB1553">
        <w:rPr>
          <w:lang w:val="sr-Latn-CS"/>
        </w:rPr>
        <w:t>LeVl</w:t>
      </w:r>
      <w:r>
        <w:rPr>
          <w:lang w:val="sr-Latn-CS"/>
        </w:rPr>
        <w:t>-a.</w:t>
      </w:r>
      <w:r w:rsidR="00DE518F">
        <w:rPr>
          <w:lang w:val="sr-Latn-CS"/>
        </w:rPr>
        <w:t xml:space="preserve"> Namena </w:t>
      </w:r>
      <w:r w:rsidR="00BB1553">
        <w:rPr>
          <w:lang w:val="sr-Latn-CS"/>
        </w:rPr>
        <w:t>sajta</w:t>
      </w:r>
      <w:r>
        <w:rPr>
          <w:lang w:val="sr-Latn-CS"/>
        </w:rPr>
        <w:t xml:space="preserve">je efikasno </w:t>
      </w:r>
      <w:r w:rsidR="00BB1553">
        <w:rPr>
          <w:lang w:val="sr-Latn-CS"/>
        </w:rPr>
        <w:t>i lako pretrazivanje objekata za zurek/proslave i lako nabavljanje keteringa za iste.</w:t>
      </w:r>
    </w:p>
    <w:p w14:paraId="478B152F" w14:textId="77777777" w:rsidR="00206E1F" w:rsidRPr="003372D3" w:rsidRDefault="003372D3">
      <w:pPr>
        <w:pStyle w:val="Heading1"/>
        <w:rPr>
          <w:lang w:val="sr-Latn-CS"/>
        </w:rPr>
      </w:pPr>
      <w:bookmarkStart w:id="4" w:name="_Toc163018888"/>
      <w:bookmarkStart w:id="5" w:name="_Toc162655521"/>
      <w:r>
        <w:rPr>
          <w:lang w:val="sr-Latn-CS"/>
        </w:rPr>
        <w:t>Reference</w:t>
      </w:r>
      <w:bookmarkEnd w:id="4"/>
      <w:bookmarkEnd w:id="5"/>
    </w:p>
    <w:p w14:paraId="3DB89965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6DE1920D" w14:textId="77777777" w:rsidR="00DE518F" w:rsidRDefault="00BB155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Levl - </w:t>
      </w:r>
      <w:r w:rsidRPr="00BB1553">
        <w:rPr>
          <w:lang w:val="sr-Latn-CS"/>
        </w:rPr>
        <w:t>D01_Predlog_Projekta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24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LeVl</w:t>
      </w:r>
      <w:r w:rsidR="00DE518F" w:rsidRPr="006F61C6">
        <w:rPr>
          <w:lang w:val="sr-Latn-CS"/>
        </w:rPr>
        <w:t>.</w:t>
      </w:r>
    </w:p>
    <w:p w14:paraId="01ACFF2D" w14:textId="77777777" w:rsidR="00DE518F" w:rsidRPr="006F61C6" w:rsidRDefault="00F0113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Levl - </w:t>
      </w:r>
      <w:r w:rsidRPr="00BB1553">
        <w:rPr>
          <w:lang w:val="sr-Latn-CS"/>
        </w:rPr>
        <w:t>D02_Vizija_Sistema</w:t>
      </w:r>
      <w:r w:rsidR="00DE518F">
        <w:rPr>
          <w:lang w:val="sr-Latn-CS"/>
        </w:rPr>
        <w:t xml:space="preserve">, </w:t>
      </w:r>
      <w:r w:rsidR="00BB1553" w:rsidRPr="006F61C6">
        <w:rPr>
          <w:lang w:val="sr-Latn-CS"/>
        </w:rPr>
        <w:t>V1.0</w:t>
      </w:r>
      <w:r w:rsidR="00BB1553">
        <w:rPr>
          <w:lang w:val="sr-Latn-CS"/>
        </w:rPr>
        <w:t>, 2024</w:t>
      </w:r>
      <w:r w:rsidR="00BB1553" w:rsidRPr="006F61C6">
        <w:rPr>
          <w:lang w:val="sr-Latn-CS"/>
        </w:rPr>
        <w:t xml:space="preserve">, </w:t>
      </w:r>
      <w:r w:rsidR="00BB1553">
        <w:rPr>
          <w:lang w:val="sr-Latn-CS"/>
        </w:rPr>
        <w:t>LeVl</w:t>
      </w:r>
      <w:r w:rsidR="00DE518F">
        <w:rPr>
          <w:lang w:val="sr-Latn-CS"/>
        </w:rPr>
        <w:t>.</w:t>
      </w:r>
    </w:p>
    <w:p w14:paraId="64C61DF6" w14:textId="77777777" w:rsidR="00DE518F" w:rsidRDefault="00BB155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Levl - </w:t>
      </w:r>
      <w:r w:rsidRPr="00BB1553">
        <w:rPr>
          <w:lang w:val="sr-Latn-CS"/>
        </w:rPr>
        <w:t>D03_Raspored_Aktivnosti</w:t>
      </w:r>
      <w:r w:rsidR="00DE518F">
        <w:rPr>
          <w:lang w:val="sr-Latn-CS"/>
        </w:rPr>
        <w:t xml:space="preserve">, </w:t>
      </w:r>
      <w:r w:rsidRPr="006F61C6">
        <w:rPr>
          <w:lang w:val="sr-Latn-CS"/>
        </w:rPr>
        <w:t>V1.0</w:t>
      </w:r>
      <w:r>
        <w:rPr>
          <w:lang w:val="sr-Latn-CS"/>
        </w:rPr>
        <w:t>, 2024</w:t>
      </w:r>
      <w:r w:rsidRPr="006F61C6">
        <w:rPr>
          <w:lang w:val="sr-Latn-CS"/>
        </w:rPr>
        <w:t xml:space="preserve">, </w:t>
      </w:r>
      <w:r>
        <w:rPr>
          <w:lang w:val="sr-Latn-CS"/>
        </w:rPr>
        <w:t>LeVl</w:t>
      </w:r>
      <w:r w:rsidR="00DE518F">
        <w:rPr>
          <w:lang w:val="sr-Latn-CS"/>
        </w:rPr>
        <w:t>.</w:t>
      </w:r>
    </w:p>
    <w:p w14:paraId="1F78648D" w14:textId="77777777" w:rsidR="00397DD2" w:rsidRDefault="00F01133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Levl - </w:t>
      </w:r>
      <w:r w:rsidRPr="00BB1553">
        <w:rPr>
          <w:lang w:val="sr-Latn-CS"/>
        </w:rPr>
        <w:t>D03_Plan_Realizacije</w:t>
      </w:r>
      <w:r w:rsidR="00397DD2">
        <w:rPr>
          <w:lang w:val="sr-Latn-CS"/>
        </w:rPr>
        <w:t xml:space="preserve">, </w:t>
      </w:r>
      <w:r w:rsidR="00BB1553" w:rsidRPr="006F61C6">
        <w:rPr>
          <w:lang w:val="sr-Latn-CS"/>
        </w:rPr>
        <w:t>V1.0</w:t>
      </w:r>
      <w:r w:rsidR="00BB1553">
        <w:rPr>
          <w:lang w:val="sr-Latn-CS"/>
        </w:rPr>
        <w:t>, 2024</w:t>
      </w:r>
      <w:r w:rsidR="00BB1553" w:rsidRPr="006F61C6">
        <w:rPr>
          <w:lang w:val="sr-Latn-CS"/>
        </w:rPr>
        <w:t xml:space="preserve">, </w:t>
      </w:r>
      <w:r w:rsidR="00BB1553">
        <w:rPr>
          <w:lang w:val="sr-Latn-CS"/>
        </w:rPr>
        <w:t>LeVl</w:t>
      </w:r>
      <w:r w:rsidR="00397DD2">
        <w:rPr>
          <w:lang w:val="sr-Latn-CS"/>
        </w:rPr>
        <w:t>.</w:t>
      </w:r>
    </w:p>
    <w:p w14:paraId="68B63B34" w14:textId="77777777" w:rsidR="00206E1F" w:rsidRDefault="006E5E1D" w:rsidP="006E5E1D">
      <w:pPr>
        <w:pStyle w:val="Heading1"/>
        <w:rPr>
          <w:lang w:val="sr-Latn-CS"/>
        </w:rPr>
      </w:pPr>
      <w:bookmarkStart w:id="6" w:name="_Toc163018889"/>
      <w:bookmarkStart w:id="7" w:name="_Toc162655522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6"/>
      <w:bookmarkEnd w:id="7"/>
    </w:p>
    <w:p w14:paraId="320A2CC2" w14:textId="77777777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812D69">
        <w:rPr>
          <w:lang w:val="sr-Latn-CS"/>
        </w:rPr>
        <w:t xml:space="preserve">ZurkaNaKlik web sajta </w:t>
      </w:r>
      <w:r w:rsidR="00E177E4">
        <w:rPr>
          <w:lang w:val="sr-Latn-CS"/>
        </w:rPr>
        <w:t>prikazan je na sledećoj slici:</w:t>
      </w:r>
    </w:p>
    <w:p w14:paraId="4B63D369" w14:textId="53DF528C" w:rsidR="0020422A" w:rsidRDefault="00657B31" w:rsidP="0020422A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396EAA63" wp14:editId="155C0CBB">
            <wp:extent cx="5943600" cy="3992245"/>
            <wp:effectExtent l="0" t="0" r="0" b="0"/>
            <wp:docPr id="7" name="Picture 7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diagram of a compan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412E" w14:textId="5FAF252D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="00657B31">
        <w:rPr>
          <w:i/>
          <w:iCs/>
          <w:lang w:val="sr-Latn-CS"/>
        </w:rPr>
        <w:t>modifikacija oglasa i meija,</w:t>
      </w:r>
      <w:r w:rsidR="009458D3">
        <w:rPr>
          <w:lang w:val="sr-Latn-CS"/>
        </w:rPr>
        <w:t xml:space="preserve"> </w:t>
      </w:r>
      <w:r w:rsidR="00657B31">
        <w:rPr>
          <w:i/>
          <w:iCs/>
          <w:lang w:val="sr-Latn-CS"/>
        </w:rPr>
        <w:t xml:space="preserve">logovanje i registracija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razložiti na pojedinačne slučajeve korišćenja.</w:t>
      </w:r>
    </w:p>
    <w:p w14:paraId="047B59FB" w14:textId="4FA65C79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 w:rsidR="00657B31">
        <w:rPr>
          <w:i/>
          <w:iCs/>
          <w:lang w:val="sr-Latn-CS"/>
        </w:rPr>
        <w:t>modifikacija oglasa i menija</w:t>
      </w:r>
      <w:r>
        <w:rPr>
          <w:lang w:val="sr-Latn-CS"/>
        </w:rPr>
        <w:t xml:space="preserve"> je prikazan na sledećoj slici:</w:t>
      </w:r>
    </w:p>
    <w:p w14:paraId="0B37A49D" w14:textId="618CB0A6" w:rsidR="00962138" w:rsidRDefault="00657B31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6F8BD212" wp14:editId="53FE1C87">
            <wp:extent cx="5265420" cy="29904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925" cy="2994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2D7E0" w14:textId="58306BFE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657B31">
        <w:rPr>
          <w:i/>
          <w:iCs/>
          <w:lang w:val="sr-Latn-CS"/>
        </w:rPr>
        <w:t xml:space="preserve">logovanje i registrovanje </w:t>
      </w:r>
      <w:r>
        <w:rPr>
          <w:lang w:val="sr-Latn-CS"/>
        </w:rPr>
        <w:t>je prikazan na sledećoj slici:</w:t>
      </w:r>
    </w:p>
    <w:p w14:paraId="18109919" w14:textId="7ACA103C" w:rsidR="006E5E1D" w:rsidRDefault="00657B31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0B575F78" wp14:editId="6CEC366B">
            <wp:extent cx="2141220" cy="18362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052" cy="184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E1D23" w14:textId="610B893D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657B31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  <w:r w:rsidR="00657B31" w:rsidRPr="00657B31">
        <w:rPr>
          <w:noProof/>
          <w:lang w:eastAsia="en-US"/>
        </w:rPr>
        <w:t xml:space="preserve"> </w:t>
      </w:r>
      <w:r w:rsidR="00657B31">
        <w:rPr>
          <w:noProof/>
          <w:lang w:eastAsia="en-US"/>
        </w:rPr>
        <w:drawing>
          <wp:inline distT="0" distB="0" distL="0" distR="0" wp14:anchorId="7967BA75" wp14:editId="1B6907E7">
            <wp:extent cx="2133600" cy="235047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948" cy="235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0A560" w14:textId="78A403FD" w:rsidR="009458D3" w:rsidRDefault="009458D3" w:rsidP="004E4574">
      <w:pPr>
        <w:pStyle w:val="BodyText"/>
        <w:rPr>
          <w:lang w:val="sr-Latn-CS"/>
        </w:rPr>
      </w:pPr>
    </w:p>
    <w:p w14:paraId="18152FAA" w14:textId="77777777" w:rsidR="006E5E1D" w:rsidRDefault="006E5E1D" w:rsidP="006E5E1D">
      <w:pPr>
        <w:pStyle w:val="Heading1"/>
        <w:rPr>
          <w:lang w:val="sr-Latn-CS"/>
        </w:rPr>
      </w:pPr>
      <w:bookmarkStart w:id="8" w:name="_Toc163018890"/>
      <w:bookmarkStart w:id="9" w:name="_Toc162655523"/>
      <w:r>
        <w:rPr>
          <w:lang w:val="sr-Latn-CS"/>
        </w:rPr>
        <w:t>Profili korisnika</w:t>
      </w:r>
      <w:bookmarkEnd w:id="8"/>
      <w:bookmarkEnd w:id="9"/>
    </w:p>
    <w:p w14:paraId="7FD253C9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</w:t>
      </w:r>
      <w:r w:rsidR="00FE109C">
        <w:rPr>
          <w:lang w:val="sr-Latn-CS"/>
        </w:rPr>
        <w:t xml:space="preserve"> ZurkaNaKlik</w:t>
      </w:r>
      <w:r>
        <w:rPr>
          <w:lang w:val="sr-Latn-CS"/>
        </w:rPr>
        <w:t>:</w:t>
      </w:r>
    </w:p>
    <w:p w14:paraId="42E54DB7" w14:textId="0B589E25" w:rsidR="006E5E1D" w:rsidRPr="003372D3" w:rsidRDefault="006E5E1D" w:rsidP="006E5E1D">
      <w:pPr>
        <w:pStyle w:val="Heading2"/>
        <w:rPr>
          <w:lang w:val="sr-Latn-CS"/>
        </w:rPr>
      </w:pPr>
      <w:bookmarkStart w:id="10" w:name="_Toc163018891"/>
      <w:bookmarkStart w:id="11" w:name="_Toc162655524"/>
      <w:r>
        <w:rPr>
          <w:lang w:val="sr-Latn-CS"/>
        </w:rPr>
        <w:t xml:space="preserve">Posetilac </w:t>
      </w:r>
      <w:bookmarkEnd w:id="10"/>
      <w:r w:rsidR="00657B31">
        <w:rPr>
          <w:lang w:val="sr-Latn-CS"/>
        </w:rPr>
        <w:t>sajta</w:t>
      </w:r>
      <w:bookmarkEnd w:id="11"/>
    </w:p>
    <w:p w14:paraId="71E33D85" w14:textId="77777777"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portala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 portal.</w:t>
      </w:r>
    </w:p>
    <w:p w14:paraId="35BC0191" w14:textId="77777777" w:rsidR="006E5E1D" w:rsidRDefault="00FE109C" w:rsidP="006E5E1D">
      <w:pPr>
        <w:pStyle w:val="Heading2"/>
        <w:rPr>
          <w:lang w:val="sr-Latn-CS"/>
        </w:rPr>
      </w:pPr>
      <w:bookmarkStart w:id="12" w:name="_Toc162655525"/>
      <w:r>
        <w:rPr>
          <w:lang w:val="sr-Latn-CS"/>
        </w:rPr>
        <w:t>Korisnik portala</w:t>
      </w:r>
      <w:bookmarkEnd w:id="12"/>
    </w:p>
    <w:p w14:paraId="0894E109" w14:textId="77777777" w:rsidR="0020422A" w:rsidRDefault="00FE109C" w:rsidP="00FE109C">
      <w:pPr>
        <w:ind w:left="720"/>
        <w:rPr>
          <w:lang w:val="sr-Latn-CS"/>
        </w:rPr>
      </w:pPr>
      <w:r>
        <w:rPr>
          <w:lang w:val="sr-Latn-CS"/>
        </w:rPr>
        <w:t>Korisnik portala je profil korisnika koji je zaduzen za postavljanje i iznajmljivanje oglasa, kao i iznajmljivanje keteringa.. Da bi korisnik laboratorije</w:t>
      </w:r>
      <w:r w:rsidR="00D27246">
        <w:rPr>
          <w:lang w:val="sr-Latn-CS"/>
        </w:rPr>
        <w:t xml:space="preserve"> mogao da ažurira podatke o sebi i o </w:t>
      </w:r>
      <w:r>
        <w:rPr>
          <w:lang w:val="sr-Latn-CS"/>
        </w:rPr>
        <w:t xml:space="preserve">oglasima </w:t>
      </w:r>
      <w:r w:rsidR="00D27246">
        <w:rPr>
          <w:lang w:val="sr-Latn-CS"/>
        </w:rPr>
        <w:t>koje je objavio potre</w:t>
      </w:r>
      <w:r>
        <w:rPr>
          <w:lang w:val="sr-Latn-CS"/>
        </w:rPr>
        <w:t>bno</w:t>
      </w:r>
      <w:r w:rsidR="00D27246">
        <w:rPr>
          <w:lang w:val="sr-Latn-CS"/>
        </w:rPr>
        <w:t xml:space="preserve"> je prethodno prijavljivanje korisnika. </w:t>
      </w:r>
    </w:p>
    <w:p w14:paraId="5289C313" w14:textId="77777777" w:rsidR="006E5E1D" w:rsidRDefault="00FE109C" w:rsidP="006E5E1D">
      <w:pPr>
        <w:pStyle w:val="Heading2"/>
        <w:rPr>
          <w:lang w:val="sr-Latn-CS"/>
        </w:rPr>
      </w:pPr>
      <w:bookmarkStart w:id="13" w:name="_Toc162655526"/>
      <w:r>
        <w:rPr>
          <w:lang w:val="sr-Latn-CS"/>
        </w:rPr>
        <w:t>Agencija za ketering</w:t>
      </w:r>
      <w:bookmarkEnd w:id="13"/>
    </w:p>
    <w:p w14:paraId="0A0DA192" w14:textId="77777777" w:rsidR="00FE109C" w:rsidRDefault="00FE109C" w:rsidP="00FE109C">
      <w:pPr>
        <w:ind w:left="720"/>
        <w:rPr>
          <w:lang w:val="sr-Latn-CS"/>
        </w:rPr>
      </w:pPr>
      <w:r>
        <w:rPr>
          <w:lang w:val="sr-Latn-CS"/>
        </w:rPr>
        <w:t>Agencija za ketering je zaduzena za postavljanje odgovarajucih menija, kao i njihovom manipulacijom.</w:t>
      </w:r>
    </w:p>
    <w:p w14:paraId="47FC2692" w14:textId="77777777" w:rsidR="00FE109C" w:rsidRPr="00FE109C" w:rsidRDefault="00FE109C" w:rsidP="00FE109C">
      <w:pPr>
        <w:ind w:left="720"/>
        <w:rPr>
          <w:lang w:val="sr-Latn-CS"/>
        </w:rPr>
      </w:pPr>
      <w:r w:rsidRPr="00FE109C">
        <w:rPr>
          <w:lang w:val="sr-Latn-CS"/>
        </w:rPr>
        <w:t xml:space="preserve">Da bi </w:t>
      </w:r>
      <w:r>
        <w:rPr>
          <w:lang w:val="sr-Latn-CS"/>
        </w:rPr>
        <w:t>agencija za ketering mogla</w:t>
      </w:r>
      <w:r w:rsidRPr="00FE109C">
        <w:rPr>
          <w:lang w:val="sr-Latn-CS"/>
        </w:rPr>
        <w:t xml:space="preserve"> da ažurira podatke o sebi i o </w:t>
      </w:r>
      <w:r>
        <w:rPr>
          <w:lang w:val="sr-Latn-CS"/>
        </w:rPr>
        <w:t>menijima koje je objavila</w:t>
      </w:r>
      <w:r w:rsidRPr="00FE109C">
        <w:rPr>
          <w:lang w:val="sr-Latn-CS"/>
        </w:rPr>
        <w:t xml:space="preserve"> potrebno je prethodno prijavljivanje</w:t>
      </w:r>
      <w:r>
        <w:rPr>
          <w:lang w:val="sr-Latn-CS"/>
        </w:rPr>
        <w:t xml:space="preserve"> iste</w:t>
      </w:r>
      <w:r w:rsidRPr="00FE109C">
        <w:rPr>
          <w:lang w:val="sr-Latn-CS"/>
        </w:rPr>
        <w:t>.</w:t>
      </w:r>
    </w:p>
    <w:p w14:paraId="2F608249" w14:textId="77777777" w:rsidR="006E5E1D" w:rsidRPr="003372D3" w:rsidRDefault="006E5E1D" w:rsidP="002B3919">
      <w:pPr>
        <w:pStyle w:val="Heading2"/>
        <w:numPr>
          <w:ilvl w:val="0"/>
          <w:numId w:val="0"/>
        </w:numPr>
        <w:ind w:left="720" w:hanging="720"/>
        <w:rPr>
          <w:lang w:val="sr-Latn-CS"/>
        </w:rPr>
      </w:pPr>
    </w:p>
    <w:p w14:paraId="2472FCCB" w14:textId="77777777" w:rsidR="006E5E1D" w:rsidRPr="003372D3" w:rsidRDefault="006E5E1D" w:rsidP="006E5E1D">
      <w:pPr>
        <w:pStyle w:val="Heading2"/>
        <w:rPr>
          <w:lang w:val="sr-Latn-CS"/>
        </w:rPr>
      </w:pPr>
      <w:bookmarkStart w:id="14" w:name="_Toc163018895"/>
      <w:bookmarkStart w:id="15" w:name="_Toc162655527"/>
      <w:r>
        <w:rPr>
          <w:lang w:val="sr-Latn-CS"/>
        </w:rPr>
        <w:t>Administrator</w:t>
      </w:r>
      <w:bookmarkEnd w:id="14"/>
      <w:bookmarkEnd w:id="15"/>
    </w:p>
    <w:p w14:paraId="6A58BC27" w14:textId="77777777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14:paraId="69371E26" w14:textId="77777777" w:rsidR="00397DD2" w:rsidRDefault="006E5E1D" w:rsidP="00397DD2">
      <w:pPr>
        <w:pStyle w:val="Heading1"/>
        <w:rPr>
          <w:lang w:val="sr-Latn-CS"/>
        </w:rPr>
      </w:pPr>
      <w:bookmarkStart w:id="16" w:name="_Toc163018896"/>
      <w:bookmarkStart w:id="17" w:name="_Toc162655528"/>
      <w:r>
        <w:rPr>
          <w:lang w:val="sr-Latn-CS"/>
        </w:rPr>
        <w:t>Opis slučajeva korišćenja</w:t>
      </w:r>
      <w:bookmarkEnd w:id="16"/>
      <w:bookmarkEnd w:id="17"/>
    </w:p>
    <w:p w14:paraId="028C8CEC" w14:textId="2DBBD918" w:rsidR="00786068" w:rsidRPr="003372D3" w:rsidRDefault="00786068" w:rsidP="00786068">
      <w:pPr>
        <w:pStyle w:val="Heading2"/>
        <w:rPr>
          <w:lang w:val="sr-Latn-CS"/>
        </w:rPr>
      </w:pPr>
      <w:bookmarkStart w:id="18" w:name="_Toc163018898"/>
      <w:bookmarkStart w:id="19" w:name="_Toc162655529"/>
      <w:r>
        <w:rPr>
          <w:lang w:val="sr-Latn-CS"/>
        </w:rPr>
        <w:t xml:space="preserve">Pregled osnovnih podataka o </w:t>
      </w:r>
      <w:bookmarkEnd w:id="18"/>
      <w:r w:rsidR="00657B31">
        <w:rPr>
          <w:lang w:val="sr-Latn-CS"/>
        </w:rPr>
        <w:t>sajtu</w:t>
      </w:r>
      <w:bookmarkEnd w:id="19"/>
    </w:p>
    <w:p w14:paraId="6506E9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53A28A1" w14:textId="4FFC2800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</w:t>
      </w:r>
      <w:r w:rsidR="00657B31">
        <w:rPr>
          <w:lang w:val="sr-Latn-CS"/>
        </w:rPr>
        <w:t>sajta</w:t>
      </w:r>
      <w:r>
        <w:rPr>
          <w:lang w:val="sr-Latn-CS"/>
        </w:rPr>
        <w:t xml:space="preserve"> sa osnovnim podacima o</w:t>
      </w:r>
      <w:r w:rsidR="002B3919">
        <w:rPr>
          <w:lang w:val="sr-Latn-CS"/>
        </w:rPr>
        <w:t xml:space="preserve"> postavljenim oglasima</w:t>
      </w:r>
      <w:r>
        <w:rPr>
          <w:lang w:val="sr-Latn-CS"/>
        </w:rPr>
        <w:t>.</w:t>
      </w:r>
    </w:p>
    <w:p w14:paraId="33357CA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5FB2C05" w14:textId="48EFA68D" w:rsidR="007E0B43" w:rsidRDefault="002B3919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Posetilac </w:t>
      </w:r>
      <w:r w:rsidR="00657B31">
        <w:rPr>
          <w:lang w:val="sr-Latn-CS"/>
        </w:rPr>
        <w:t>sajta</w:t>
      </w:r>
      <w:r>
        <w:rPr>
          <w:lang w:val="sr-Latn-CS"/>
        </w:rPr>
        <w:t>, Korisnik,Agencija za ketering,</w:t>
      </w:r>
      <w:r w:rsidR="007E0B43">
        <w:rPr>
          <w:lang w:val="sr-Latn-CS"/>
        </w:rPr>
        <w:t xml:space="preserve"> Administrator.</w:t>
      </w:r>
    </w:p>
    <w:p w14:paraId="2FD4752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9E97D6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333913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C576FE1" w14:textId="2947B597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opciju za prikaz osnovne stranice </w:t>
      </w:r>
      <w:r w:rsidR="00657B31">
        <w:rPr>
          <w:lang w:val="sr-Latn-CS"/>
        </w:rPr>
        <w:t>sajta</w:t>
      </w:r>
      <w:r>
        <w:rPr>
          <w:lang w:val="sr-Latn-CS"/>
        </w:rPr>
        <w:t>.</w:t>
      </w:r>
    </w:p>
    <w:p w14:paraId="416BF6B6" w14:textId="77777777"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14:paraId="65E47437" w14:textId="77777777" w:rsidR="007E0B43" w:rsidRPr="007E0B43" w:rsidRDefault="002B3919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084B427E" w14:textId="77777777"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A428D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6395F06" w14:textId="2F25B0BD"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 xml:space="preserve">Tekuća stranica je osnovna stranica </w:t>
      </w:r>
      <w:r w:rsidR="00657B31">
        <w:rPr>
          <w:lang w:val="sr-Latn-CS"/>
        </w:rPr>
        <w:t>sajta</w:t>
      </w:r>
      <w:r w:rsidR="00932297">
        <w:rPr>
          <w:lang w:val="sr-Latn-CS"/>
        </w:rPr>
        <w:t>.</w:t>
      </w:r>
    </w:p>
    <w:p w14:paraId="11FF58C0" w14:textId="77777777" w:rsidR="007B7761" w:rsidRDefault="007B7761" w:rsidP="007B7761">
      <w:pPr>
        <w:pStyle w:val="Heading2"/>
        <w:rPr>
          <w:lang w:val="sr-Latn-CS"/>
        </w:rPr>
      </w:pPr>
      <w:bookmarkStart w:id="20" w:name="_Toc162655530"/>
      <w:r>
        <w:rPr>
          <w:lang w:val="sr-Latn-CS"/>
        </w:rPr>
        <w:t>Dodavanje oglasa</w:t>
      </w:r>
      <w:bookmarkEnd w:id="20"/>
      <w:r>
        <w:rPr>
          <w:lang w:val="sr-Latn-CS"/>
        </w:rPr>
        <w:t xml:space="preserve"> </w:t>
      </w:r>
    </w:p>
    <w:p w14:paraId="0BFC8310" w14:textId="77777777" w:rsidR="007B7761" w:rsidRDefault="007B7761" w:rsidP="007B7761">
      <w:pPr>
        <w:ind w:firstLine="720"/>
        <w:rPr>
          <w:b/>
          <w:lang w:val="sr-Latn-CS"/>
        </w:rPr>
      </w:pPr>
      <w:r w:rsidRPr="007B7761">
        <w:rPr>
          <w:b/>
          <w:lang w:val="sr-Latn-CS"/>
        </w:rPr>
        <w:t>Kratak opis:</w:t>
      </w:r>
    </w:p>
    <w:p w14:paraId="713CB0F6" w14:textId="77777777" w:rsidR="007B7761" w:rsidRPr="007B7761" w:rsidRDefault="007B7761" w:rsidP="007B7761">
      <w:pPr>
        <w:ind w:firstLine="720"/>
        <w:rPr>
          <w:b/>
          <w:lang w:val="sr-Latn-CS"/>
        </w:rPr>
      </w:pPr>
    </w:p>
    <w:p w14:paraId="405DB764" w14:textId="77777777" w:rsidR="007B7761" w:rsidRPr="007B7761" w:rsidRDefault="007B7761" w:rsidP="007B7761">
      <w:pPr>
        <w:ind w:firstLine="720"/>
        <w:rPr>
          <w:lang w:val="sr-Latn-CS"/>
        </w:rPr>
      </w:pPr>
      <w:r w:rsidRPr="007B7761">
        <w:rPr>
          <w:lang w:val="sr-Latn-CS"/>
        </w:rPr>
        <w:t xml:space="preserve">Dodavanje novog </w:t>
      </w:r>
      <w:r>
        <w:rPr>
          <w:lang w:val="sr-Latn-CS"/>
        </w:rPr>
        <w:t>oglasa</w:t>
      </w:r>
      <w:r w:rsidRPr="007B7761">
        <w:rPr>
          <w:lang w:val="sr-Latn-CS"/>
        </w:rPr>
        <w:t xml:space="preserve"> od strane</w:t>
      </w:r>
      <w:r>
        <w:rPr>
          <w:lang w:val="sr-Latn-CS"/>
        </w:rPr>
        <w:t xml:space="preserve"> Korisnika portala</w:t>
      </w:r>
      <w:r w:rsidRPr="007B7761">
        <w:rPr>
          <w:lang w:val="sr-Latn-CS"/>
        </w:rPr>
        <w:t>.</w:t>
      </w:r>
    </w:p>
    <w:p w14:paraId="66515210" w14:textId="77777777" w:rsidR="007B7761" w:rsidRDefault="007B7761" w:rsidP="007B7761">
      <w:pPr>
        <w:ind w:firstLine="720"/>
        <w:rPr>
          <w:b/>
          <w:lang w:val="sr-Latn-CS"/>
        </w:rPr>
      </w:pPr>
    </w:p>
    <w:p w14:paraId="58C62EBD" w14:textId="77777777" w:rsidR="007B7761" w:rsidRDefault="007B7761" w:rsidP="007B7761">
      <w:pPr>
        <w:ind w:firstLine="720"/>
        <w:rPr>
          <w:b/>
          <w:lang w:val="sr-Latn-CS"/>
        </w:rPr>
      </w:pPr>
    </w:p>
    <w:p w14:paraId="45FBFD53" w14:textId="77777777" w:rsidR="007B7761" w:rsidRDefault="007B7761" w:rsidP="007B7761">
      <w:pPr>
        <w:ind w:firstLine="720"/>
        <w:rPr>
          <w:lang w:val="sr-Latn-CS"/>
        </w:rPr>
      </w:pPr>
      <w:r w:rsidRPr="007B7761">
        <w:rPr>
          <w:b/>
          <w:lang w:val="sr-Latn-CS"/>
        </w:rPr>
        <w:t>Akteri</w:t>
      </w:r>
      <w:r w:rsidRPr="007B7761">
        <w:rPr>
          <w:lang w:val="sr-Latn-CS"/>
        </w:rPr>
        <w:t>:</w:t>
      </w:r>
    </w:p>
    <w:p w14:paraId="6F322BDF" w14:textId="77777777" w:rsidR="007B7761" w:rsidRPr="007B7761" w:rsidRDefault="007B7761" w:rsidP="007B7761">
      <w:pPr>
        <w:ind w:firstLine="720"/>
        <w:rPr>
          <w:lang w:val="sr-Latn-CS"/>
        </w:rPr>
      </w:pPr>
    </w:p>
    <w:p w14:paraId="72C9F83A" w14:textId="77777777" w:rsidR="007B7761" w:rsidRDefault="007B7761" w:rsidP="007B7761">
      <w:pPr>
        <w:ind w:firstLine="720"/>
        <w:rPr>
          <w:lang w:val="sr-Latn-CS"/>
        </w:rPr>
      </w:pPr>
      <w:r>
        <w:rPr>
          <w:lang w:val="sr-Latn-CS"/>
        </w:rPr>
        <w:t>Korisnik portala</w:t>
      </w:r>
      <w:r w:rsidRPr="007B7761">
        <w:rPr>
          <w:lang w:val="sr-Latn-CS"/>
        </w:rPr>
        <w:t>, Administrator.</w:t>
      </w:r>
    </w:p>
    <w:p w14:paraId="4944D0C4" w14:textId="77777777" w:rsidR="007B7761" w:rsidRPr="007B7761" w:rsidRDefault="007B7761" w:rsidP="007B7761">
      <w:pPr>
        <w:ind w:firstLine="720"/>
        <w:rPr>
          <w:lang w:val="sr-Latn-CS"/>
        </w:rPr>
      </w:pPr>
    </w:p>
    <w:p w14:paraId="7009C73E" w14:textId="77777777" w:rsidR="007B7761" w:rsidRDefault="007B7761" w:rsidP="007B7761">
      <w:pPr>
        <w:ind w:firstLine="720"/>
        <w:rPr>
          <w:b/>
          <w:lang w:val="sr-Latn-CS"/>
        </w:rPr>
      </w:pPr>
      <w:r w:rsidRPr="007B7761">
        <w:rPr>
          <w:b/>
          <w:lang w:val="sr-Latn-CS"/>
        </w:rPr>
        <w:t>Preduslovi:</w:t>
      </w:r>
    </w:p>
    <w:p w14:paraId="422D7FC6" w14:textId="77777777" w:rsidR="007B7761" w:rsidRPr="007B7761" w:rsidRDefault="007B7761" w:rsidP="007B7761">
      <w:pPr>
        <w:ind w:firstLine="720"/>
        <w:rPr>
          <w:b/>
          <w:lang w:val="sr-Latn-CS"/>
        </w:rPr>
      </w:pPr>
    </w:p>
    <w:p w14:paraId="668B9848" w14:textId="77777777" w:rsidR="007B7761" w:rsidRDefault="007B7761" w:rsidP="007B7761">
      <w:pPr>
        <w:ind w:firstLine="720"/>
        <w:rPr>
          <w:lang w:val="sr-Latn-CS"/>
        </w:rPr>
      </w:pPr>
      <w:r>
        <w:rPr>
          <w:lang w:val="sr-Latn-CS"/>
        </w:rPr>
        <w:t xml:space="preserve">Korisnik portala  je prijavljen </w:t>
      </w:r>
      <w:r w:rsidRPr="007B7761">
        <w:rPr>
          <w:lang w:val="sr-Latn-CS"/>
        </w:rPr>
        <w:t xml:space="preserve"> na portal.</w:t>
      </w:r>
    </w:p>
    <w:p w14:paraId="145DFBB1" w14:textId="77777777" w:rsidR="007B7761" w:rsidRPr="007B7761" w:rsidRDefault="007B7761" w:rsidP="007B7761">
      <w:pPr>
        <w:rPr>
          <w:lang w:val="sr-Latn-CS"/>
        </w:rPr>
      </w:pPr>
    </w:p>
    <w:p w14:paraId="748D809A" w14:textId="77777777" w:rsidR="007B7761" w:rsidRPr="007B7761" w:rsidRDefault="007B7761" w:rsidP="007B7761">
      <w:pPr>
        <w:ind w:firstLine="720"/>
        <w:rPr>
          <w:b/>
          <w:lang w:val="sr-Latn-CS"/>
        </w:rPr>
      </w:pPr>
      <w:r w:rsidRPr="007B7761">
        <w:rPr>
          <w:b/>
          <w:lang w:val="sr-Latn-CS"/>
        </w:rPr>
        <w:t>Osnovni tok:</w:t>
      </w:r>
    </w:p>
    <w:p w14:paraId="738B82D6" w14:textId="77777777" w:rsidR="007B7761" w:rsidRPr="007B7761" w:rsidRDefault="007B7761" w:rsidP="007B7761">
      <w:pPr>
        <w:pStyle w:val="ListParagraph"/>
        <w:numPr>
          <w:ilvl w:val="0"/>
          <w:numId w:val="27"/>
        </w:numPr>
        <w:rPr>
          <w:lang w:val="sr-Latn-CS"/>
        </w:rPr>
      </w:pPr>
      <w:r w:rsidRPr="007B7761">
        <w:rPr>
          <w:lang w:val="sr-Latn-CS"/>
        </w:rPr>
        <w:t>Korisnik bira opciju za prikaz stranice sa oglasima.</w:t>
      </w:r>
    </w:p>
    <w:p w14:paraId="4A27455A" w14:textId="77777777" w:rsidR="007B7761" w:rsidRPr="007B7761" w:rsidRDefault="007B7761" w:rsidP="007B7761">
      <w:pPr>
        <w:pStyle w:val="ListParagraph"/>
        <w:numPr>
          <w:ilvl w:val="0"/>
          <w:numId w:val="27"/>
        </w:numPr>
        <w:rPr>
          <w:lang w:val="sr-Latn-CS"/>
        </w:rPr>
      </w:pPr>
      <w:r w:rsidRPr="007B7761">
        <w:rPr>
          <w:lang w:val="sr-Latn-CS"/>
        </w:rPr>
        <w:t>Prikazuje se stranica sa oglasima.</w:t>
      </w:r>
    </w:p>
    <w:p w14:paraId="5F9C600A" w14:textId="77777777" w:rsidR="007B7761" w:rsidRPr="007B7761" w:rsidRDefault="007B7761" w:rsidP="007B7761">
      <w:pPr>
        <w:pStyle w:val="ListParagraph"/>
        <w:numPr>
          <w:ilvl w:val="0"/>
          <w:numId w:val="27"/>
        </w:numPr>
        <w:rPr>
          <w:lang w:val="sr-Latn-CS"/>
        </w:rPr>
      </w:pPr>
      <w:r w:rsidRPr="007B7761">
        <w:rPr>
          <w:lang w:val="sr-Latn-CS"/>
        </w:rPr>
        <w:t>Korisnik bira opciju za dodavanje novog oglasa.</w:t>
      </w:r>
    </w:p>
    <w:p w14:paraId="0D1D5161" w14:textId="77777777" w:rsidR="007B7761" w:rsidRPr="007B7761" w:rsidRDefault="007B7761" w:rsidP="007B7761">
      <w:pPr>
        <w:pStyle w:val="ListParagraph"/>
        <w:numPr>
          <w:ilvl w:val="0"/>
          <w:numId w:val="27"/>
        </w:numPr>
        <w:rPr>
          <w:lang w:val="sr-Latn-CS"/>
        </w:rPr>
      </w:pPr>
      <w:r w:rsidRPr="007B7761">
        <w:rPr>
          <w:lang w:val="sr-Latn-CS"/>
        </w:rPr>
        <w:t>Prikazuje se forma za dodavanje novog oglasa.</w:t>
      </w:r>
    </w:p>
    <w:p w14:paraId="38C79F60" w14:textId="77777777" w:rsidR="007B7761" w:rsidRPr="007B7761" w:rsidRDefault="007B7761" w:rsidP="007B7761">
      <w:pPr>
        <w:pStyle w:val="ListParagraph"/>
        <w:numPr>
          <w:ilvl w:val="0"/>
          <w:numId w:val="27"/>
        </w:numPr>
        <w:rPr>
          <w:lang w:val="sr-Latn-CS"/>
        </w:rPr>
      </w:pPr>
      <w:r w:rsidRPr="007B7761">
        <w:rPr>
          <w:lang w:val="sr-Latn-CS"/>
        </w:rPr>
        <w:t>Osvežava se forma za dodavanje novog oglasa sa odgovarajućim poljima.</w:t>
      </w:r>
    </w:p>
    <w:p w14:paraId="5D39F4FF" w14:textId="77777777" w:rsidR="007B7761" w:rsidRPr="007B7761" w:rsidRDefault="007B7761" w:rsidP="007B7761">
      <w:pPr>
        <w:pStyle w:val="ListParagraph"/>
        <w:numPr>
          <w:ilvl w:val="0"/>
          <w:numId w:val="27"/>
        </w:numPr>
        <w:rPr>
          <w:lang w:val="sr-Latn-CS"/>
        </w:rPr>
      </w:pPr>
      <w:r w:rsidRPr="007B7761">
        <w:rPr>
          <w:lang w:val="sr-Latn-CS"/>
        </w:rPr>
        <w:t>Nakon unosa zahtevanih podataka korisnik aktivira komandu Dodaj.</w:t>
      </w:r>
    </w:p>
    <w:p w14:paraId="1378D3A6" w14:textId="77777777" w:rsidR="007B7761" w:rsidRPr="007B7761" w:rsidRDefault="007B7761" w:rsidP="007B7761">
      <w:pPr>
        <w:pStyle w:val="ListParagraph"/>
        <w:numPr>
          <w:ilvl w:val="0"/>
          <w:numId w:val="27"/>
        </w:numPr>
        <w:rPr>
          <w:lang w:val="sr-Latn-CS"/>
        </w:rPr>
      </w:pPr>
      <w:r w:rsidRPr="007B7761">
        <w:rPr>
          <w:lang w:val="sr-Latn-CS"/>
        </w:rPr>
        <w:t>Vrši se provera podataka [izuzetak: podaci o oglasu nisu validni].</w:t>
      </w:r>
    </w:p>
    <w:p w14:paraId="1D5C4832" w14:textId="77777777" w:rsidR="007B7761" w:rsidRPr="007B7761" w:rsidRDefault="007B7761" w:rsidP="007B7761">
      <w:pPr>
        <w:pStyle w:val="ListParagraph"/>
        <w:numPr>
          <w:ilvl w:val="0"/>
          <w:numId w:val="27"/>
        </w:numPr>
        <w:rPr>
          <w:lang w:val="sr-Latn-CS"/>
        </w:rPr>
      </w:pPr>
      <w:r w:rsidRPr="007B7761">
        <w:rPr>
          <w:lang w:val="sr-Latn-CS"/>
        </w:rPr>
        <w:t>Vrši se ažuriranje baze podataka.</w:t>
      </w:r>
    </w:p>
    <w:p w14:paraId="784A652D" w14:textId="77777777" w:rsidR="007B7761" w:rsidRPr="007B7761" w:rsidRDefault="007B7761" w:rsidP="007B7761">
      <w:pPr>
        <w:pStyle w:val="ListParagraph"/>
        <w:numPr>
          <w:ilvl w:val="0"/>
          <w:numId w:val="27"/>
        </w:numPr>
        <w:rPr>
          <w:lang w:val="sr-Latn-CS"/>
        </w:rPr>
      </w:pPr>
      <w:r w:rsidRPr="007B7761">
        <w:rPr>
          <w:lang w:val="sr-Latn-CS"/>
        </w:rPr>
        <w:t>Osvežava se stranica sa oglasima.</w:t>
      </w:r>
    </w:p>
    <w:p w14:paraId="59186655" w14:textId="77777777" w:rsidR="007B7761" w:rsidRDefault="007B7761" w:rsidP="007B7761">
      <w:pPr>
        <w:ind w:firstLine="720"/>
        <w:rPr>
          <w:b/>
          <w:lang w:val="sr-Latn-CS"/>
        </w:rPr>
      </w:pPr>
      <w:r w:rsidRPr="007B7761">
        <w:rPr>
          <w:b/>
          <w:lang w:val="sr-Latn-CS"/>
        </w:rPr>
        <w:t>Izuzeci:</w:t>
      </w:r>
    </w:p>
    <w:p w14:paraId="181AB5CE" w14:textId="77777777" w:rsidR="007B7761" w:rsidRPr="007B7761" w:rsidRDefault="007B7761" w:rsidP="007B7761">
      <w:pPr>
        <w:ind w:firstLine="720"/>
        <w:rPr>
          <w:b/>
          <w:lang w:val="sr-Latn-CS"/>
        </w:rPr>
      </w:pPr>
    </w:p>
    <w:p w14:paraId="53BD5B07" w14:textId="77777777" w:rsidR="007B7761" w:rsidRDefault="007B7761" w:rsidP="007B7761">
      <w:pPr>
        <w:ind w:firstLine="720"/>
        <w:rPr>
          <w:lang w:val="sr-Latn-CS"/>
        </w:rPr>
      </w:pPr>
      <w:r w:rsidRPr="007B7761">
        <w:rPr>
          <w:lang w:val="sr-Latn-CS"/>
        </w:rPr>
        <w:t xml:space="preserve">[Podaci o </w:t>
      </w:r>
      <w:r>
        <w:rPr>
          <w:lang w:val="sr-Latn-CS"/>
        </w:rPr>
        <w:t>oglasu</w:t>
      </w:r>
      <w:r w:rsidRPr="007B7761">
        <w:rPr>
          <w:lang w:val="sr-Latn-CS"/>
        </w:rPr>
        <w:t xml:space="preserve"> nisu validni] Prikazuje se poruka o greški na formi za unos podataka o publikaciji.</w:t>
      </w:r>
    </w:p>
    <w:p w14:paraId="225A086A" w14:textId="77777777" w:rsidR="007B7761" w:rsidRPr="007B7761" w:rsidRDefault="007B7761" w:rsidP="007B7761">
      <w:pPr>
        <w:ind w:firstLine="720"/>
        <w:rPr>
          <w:lang w:val="sr-Latn-CS"/>
        </w:rPr>
      </w:pPr>
    </w:p>
    <w:p w14:paraId="7301A16C" w14:textId="77777777" w:rsidR="007B7761" w:rsidRDefault="007B7761" w:rsidP="007B7761">
      <w:pPr>
        <w:ind w:firstLine="720"/>
        <w:rPr>
          <w:lang w:val="sr-Latn-CS"/>
        </w:rPr>
      </w:pPr>
    </w:p>
    <w:p w14:paraId="209AA10D" w14:textId="77777777" w:rsidR="007B7761" w:rsidRPr="007B7761" w:rsidRDefault="007B7761" w:rsidP="007B7761">
      <w:pPr>
        <w:ind w:firstLine="720"/>
        <w:rPr>
          <w:b/>
          <w:lang w:val="sr-Latn-CS"/>
        </w:rPr>
      </w:pPr>
      <w:r w:rsidRPr="007B7761">
        <w:rPr>
          <w:b/>
          <w:lang w:val="sr-Latn-CS"/>
        </w:rPr>
        <w:t>Posledice:</w:t>
      </w:r>
    </w:p>
    <w:p w14:paraId="67212A17" w14:textId="77777777" w:rsidR="007B7761" w:rsidRDefault="007B7761" w:rsidP="007B7761">
      <w:pPr>
        <w:ind w:firstLine="720"/>
        <w:rPr>
          <w:lang w:val="sr-Latn-CS"/>
        </w:rPr>
      </w:pPr>
    </w:p>
    <w:p w14:paraId="7E58A14C" w14:textId="77777777" w:rsidR="007B7761" w:rsidRPr="007B7761" w:rsidRDefault="007B7761" w:rsidP="007B7761">
      <w:pPr>
        <w:ind w:firstLine="720"/>
        <w:rPr>
          <w:lang w:val="sr-Latn-CS"/>
        </w:rPr>
      </w:pPr>
      <w:r w:rsidRPr="007B7761">
        <w:rPr>
          <w:lang w:val="sr-Latn-CS"/>
        </w:rPr>
        <w:t xml:space="preserve">Novi </w:t>
      </w:r>
      <w:r>
        <w:rPr>
          <w:lang w:val="sr-Latn-CS"/>
        </w:rPr>
        <w:t>oglas je dodat</w:t>
      </w:r>
      <w:r w:rsidRPr="007B7761">
        <w:rPr>
          <w:lang w:val="sr-Latn-CS"/>
        </w:rPr>
        <w:t>.</w:t>
      </w:r>
    </w:p>
    <w:p w14:paraId="2930E4DC" w14:textId="77777777" w:rsidR="007B7761" w:rsidRPr="007B7761" w:rsidRDefault="007B7761" w:rsidP="007B7761">
      <w:pPr>
        <w:rPr>
          <w:lang w:val="sr-Latn-CS"/>
        </w:rPr>
      </w:pPr>
    </w:p>
    <w:p w14:paraId="53C89653" w14:textId="77777777" w:rsidR="00786068" w:rsidRPr="003372D3" w:rsidRDefault="002B3919" w:rsidP="00786068">
      <w:pPr>
        <w:pStyle w:val="Heading2"/>
        <w:rPr>
          <w:lang w:val="sr-Latn-CS"/>
        </w:rPr>
      </w:pPr>
      <w:bookmarkStart w:id="21" w:name="_Toc162655531"/>
      <w:r>
        <w:rPr>
          <w:lang w:val="sr-Latn-CS"/>
        </w:rPr>
        <w:t>Dodavanje cene u svom oglasu</w:t>
      </w:r>
      <w:bookmarkEnd w:id="21"/>
    </w:p>
    <w:p w14:paraId="513BD627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F937480" w14:textId="77777777" w:rsidR="002B3919" w:rsidRPr="002B3919" w:rsidRDefault="002B3919" w:rsidP="002C12A7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Korisnik portala moze dodati cenu objektu kojeg ce oglasiti.</w:t>
      </w:r>
    </w:p>
    <w:p w14:paraId="56E946A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E47CA09" w14:textId="77777777" w:rsidR="007E0B43" w:rsidRDefault="002B3919" w:rsidP="007E0B43">
      <w:pPr>
        <w:pStyle w:val="BodyText"/>
        <w:rPr>
          <w:lang w:val="sr-Latn-CS"/>
        </w:rPr>
      </w:pPr>
      <w:r>
        <w:rPr>
          <w:lang w:val="sr-Latn-CS"/>
        </w:rPr>
        <w:t>Korisnik portala.</w:t>
      </w:r>
    </w:p>
    <w:p w14:paraId="331E878C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542DC41" w14:textId="77777777" w:rsidR="00B834B2" w:rsidRPr="00B834B2" w:rsidRDefault="00B834B2" w:rsidP="002C12A7">
      <w:pPr>
        <w:pStyle w:val="BodyText"/>
        <w:keepNext/>
        <w:rPr>
          <w:bCs/>
          <w:lang w:val="sr-Latn-CS"/>
        </w:rPr>
      </w:pPr>
      <w:r w:rsidRPr="00B834B2">
        <w:rPr>
          <w:bCs/>
          <w:lang w:val="sr-Latn-CS"/>
        </w:rPr>
        <w:t>Korisnik je prijavljen na portal.</w:t>
      </w:r>
    </w:p>
    <w:p w14:paraId="61086DA5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</w:t>
      </w:r>
      <w:r w:rsidR="002B3919">
        <w:rPr>
          <w:lang w:val="sr-Latn-CS"/>
        </w:rPr>
        <w:t>renutno je prikazana stranica za postavljanje novog oglasa na portalu.</w:t>
      </w:r>
    </w:p>
    <w:p w14:paraId="1B635073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C1208C5" w14:textId="77777777" w:rsidR="007B7761" w:rsidRPr="007E0B43" w:rsidRDefault="007B7761" w:rsidP="002C12A7">
      <w:pPr>
        <w:pStyle w:val="BodyText"/>
        <w:keepNext/>
        <w:rPr>
          <w:b/>
          <w:bCs/>
          <w:lang w:val="sr-Latn-CS"/>
        </w:rPr>
      </w:pPr>
    </w:p>
    <w:p w14:paraId="6AE741DC" w14:textId="77777777" w:rsidR="007B7761" w:rsidRDefault="007B7761" w:rsidP="007B7761">
      <w:pPr>
        <w:pStyle w:val="BodyText"/>
        <w:numPr>
          <w:ilvl w:val="0"/>
          <w:numId w:val="6"/>
        </w:numPr>
        <w:rPr>
          <w:lang w:val="sr-Latn-CS"/>
        </w:rPr>
      </w:pPr>
      <w:r w:rsidRPr="007B7761">
        <w:rPr>
          <w:lang w:val="sr-Latn-CS"/>
        </w:rPr>
        <w:t>Korisnik bira opciju za prikaz stranice sa oglasima.</w:t>
      </w:r>
    </w:p>
    <w:p w14:paraId="44D67C06" w14:textId="77777777" w:rsidR="007B7761" w:rsidRDefault="007B7761" w:rsidP="007B7761">
      <w:pPr>
        <w:pStyle w:val="BodyText"/>
        <w:numPr>
          <w:ilvl w:val="0"/>
          <w:numId w:val="6"/>
        </w:numPr>
        <w:rPr>
          <w:lang w:val="sr-Latn-CS"/>
        </w:rPr>
      </w:pPr>
      <w:r w:rsidRPr="007B7761">
        <w:rPr>
          <w:lang w:val="sr-Latn-CS"/>
        </w:rPr>
        <w:t>Prikazuje se stranica sa oglasima.</w:t>
      </w:r>
    </w:p>
    <w:p w14:paraId="7360C99E" w14:textId="77777777" w:rsidR="007B7761" w:rsidRPr="007B7761" w:rsidRDefault="007B7761" w:rsidP="007B7761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 opciju za postavljanje novog oglasa.</w:t>
      </w:r>
    </w:p>
    <w:p w14:paraId="6323B1A0" w14:textId="77777777"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 xml:space="preserve">Prikazuje se stranica sa informacijama </w:t>
      </w:r>
      <w:r w:rsidR="002B3919">
        <w:rPr>
          <w:lang w:val="sr-Latn-CS"/>
        </w:rPr>
        <w:t>koje treba dodati o oglasu.</w:t>
      </w:r>
    </w:p>
    <w:p w14:paraId="6B623172" w14:textId="77777777" w:rsidR="00564714" w:rsidRDefault="00564714" w:rsidP="00564714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unosi u datoj formi cenu oglasa .</w:t>
      </w:r>
    </w:p>
    <w:p w14:paraId="310FD8F4" w14:textId="77777777" w:rsidR="00564714" w:rsidRDefault="00564714" w:rsidP="00564714">
      <w:pPr>
        <w:pStyle w:val="BodyText"/>
        <w:rPr>
          <w:lang w:val="sr-Latn-CS"/>
        </w:rPr>
      </w:pPr>
    </w:p>
    <w:p w14:paraId="4802C9E7" w14:textId="77777777" w:rsidR="007E0B43" w:rsidRPr="007E0B43" w:rsidRDefault="002B3919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Izuze</w:t>
      </w:r>
      <w:r w:rsidR="007E0B43" w:rsidRPr="007E0B43">
        <w:rPr>
          <w:b/>
          <w:bCs/>
          <w:lang w:val="sr-Latn-CS"/>
        </w:rPr>
        <w:t>ci:</w:t>
      </w:r>
    </w:p>
    <w:p w14:paraId="2E0884C7" w14:textId="77777777" w:rsidR="007E0B43" w:rsidRDefault="00564714" w:rsidP="007E0B43">
      <w:pPr>
        <w:pStyle w:val="BodyText"/>
        <w:rPr>
          <w:lang w:val="sr-Latn-CS"/>
        </w:rPr>
      </w:pPr>
      <w:r>
        <w:rPr>
          <w:lang w:val="sr-Latn-CS"/>
        </w:rPr>
        <w:t>Nevalidan unos cene</w:t>
      </w:r>
      <w:r w:rsidR="0025395B">
        <w:rPr>
          <w:lang w:val="sr-Latn-CS"/>
        </w:rPr>
        <w:t>.</w:t>
      </w:r>
    </w:p>
    <w:p w14:paraId="17DA825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4C5FD7F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</w:t>
      </w:r>
      <w:r w:rsidR="00B04367">
        <w:rPr>
          <w:lang w:val="sr-Latn-CS"/>
        </w:rPr>
        <w:t>nica je stranica sa podacima o kreiranju novog oglasa</w:t>
      </w:r>
      <w:r>
        <w:rPr>
          <w:lang w:val="sr-Latn-CS"/>
        </w:rPr>
        <w:t>.</w:t>
      </w:r>
    </w:p>
    <w:p w14:paraId="2A9AC116" w14:textId="77777777" w:rsidR="00786068" w:rsidRPr="003372D3" w:rsidRDefault="00B04367" w:rsidP="00786068">
      <w:pPr>
        <w:pStyle w:val="Heading2"/>
        <w:rPr>
          <w:lang w:val="sr-Latn-CS"/>
        </w:rPr>
      </w:pPr>
      <w:bookmarkStart w:id="22" w:name="_Toc162655532"/>
      <w:r>
        <w:rPr>
          <w:lang w:val="sr-Latn-CS"/>
        </w:rPr>
        <w:t>Dodavanje slika</w:t>
      </w:r>
      <w:bookmarkEnd w:id="22"/>
    </w:p>
    <w:p w14:paraId="0DEE3B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76FE399" w14:textId="77777777" w:rsidR="007E0B43" w:rsidRDefault="00B04367" w:rsidP="00E55045">
      <w:pPr>
        <w:pStyle w:val="BodyText"/>
        <w:rPr>
          <w:lang w:val="sr-Latn-CS"/>
        </w:rPr>
      </w:pPr>
      <w:r>
        <w:rPr>
          <w:lang w:val="sr-Latn-CS"/>
        </w:rPr>
        <w:t>Korisnik portala dodaje sliku objektu koji oglasava.</w:t>
      </w:r>
    </w:p>
    <w:p w14:paraId="6A7B27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1AF8E18" w14:textId="77777777" w:rsidR="00B04367" w:rsidRDefault="00B04367" w:rsidP="002C12A7">
      <w:pPr>
        <w:pStyle w:val="BodyText"/>
        <w:keepNext/>
        <w:rPr>
          <w:lang w:val="sr-Latn-CS"/>
        </w:rPr>
      </w:pPr>
      <w:r w:rsidRPr="00B04367">
        <w:rPr>
          <w:lang w:val="sr-Latn-CS"/>
        </w:rPr>
        <w:t>Korisnik portala.</w:t>
      </w:r>
    </w:p>
    <w:p w14:paraId="16EAF6CD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0AE645" w14:textId="77777777" w:rsidR="00B834B2" w:rsidRPr="00B834B2" w:rsidRDefault="00B834B2" w:rsidP="002C12A7">
      <w:pPr>
        <w:pStyle w:val="BodyText"/>
        <w:keepNext/>
        <w:rPr>
          <w:bCs/>
          <w:lang w:val="sr-Latn-CS"/>
        </w:rPr>
      </w:pPr>
      <w:r w:rsidRPr="00B834B2">
        <w:rPr>
          <w:bCs/>
          <w:lang w:val="sr-Latn-CS"/>
        </w:rPr>
        <w:t>Korisnik je prijavljen na portal.</w:t>
      </w:r>
    </w:p>
    <w:p w14:paraId="7030D010" w14:textId="77777777" w:rsidR="00B04367" w:rsidRDefault="00B04367" w:rsidP="002C12A7">
      <w:pPr>
        <w:pStyle w:val="BodyText"/>
        <w:keepNext/>
        <w:rPr>
          <w:lang w:val="sr-Latn-CS"/>
        </w:rPr>
      </w:pPr>
      <w:r w:rsidRPr="00B04367">
        <w:rPr>
          <w:lang w:val="sr-Latn-CS"/>
        </w:rPr>
        <w:t>Trenutno je prikazana stranica za postavljanje novog oglasa na portalu.</w:t>
      </w:r>
    </w:p>
    <w:p w14:paraId="1BAADE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5207212" w14:textId="77777777"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B04367">
        <w:rPr>
          <w:lang w:val="sr-Latn-CS"/>
        </w:rPr>
        <w:t>postavljanje novog oglasa</w:t>
      </w:r>
      <w:r>
        <w:rPr>
          <w:lang w:val="sr-Latn-CS"/>
        </w:rPr>
        <w:t>.</w:t>
      </w:r>
    </w:p>
    <w:p w14:paraId="48C4D46F" w14:textId="77777777" w:rsidR="00B04367" w:rsidRDefault="00B04367" w:rsidP="00B04367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informacijama koje treba dodati o oglasu.</w:t>
      </w:r>
    </w:p>
    <w:p w14:paraId="4216937F" w14:textId="77777777" w:rsidR="00564714" w:rsidRDefault="00564714" w:rsidP="00564714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dodaje slike objekta koji oglasava.</w:t>
      </w:r>
    </w:p>
    <w:p w14:paraId="77253B8F" w14:textId="77777777" w:rsidR="00564714" w:rsidRDefault="00564714" w:rsidP="00564714">
      <w:pPr>
        <w:pStyle w:val="BodyText"/>
        <w:ind w:left="1440"/>
        <w:rPr>
          <w:lang w:val="sr-Latn-CS"/>
        </w:rPr>
      </w:pPr>
    </w:p>
    <w:p w14:paraId="6A6AE7A4" w14:textId="77777777" w:rsidR="007E0B43" w:rsidRDefault="00B0436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224560D0" w14:textId="77777777" w:rsidR="00564714" w:rsidRPr="00564714" w:rsidRDefault="00564714" w:rsidP="002C12A7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Nevalidan format fotografije.</w:t>
      </w:r>
    </w:p>
    <w:p w14:paraId="5A9FC40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E314BA4" w14:textId="77777777" w:rsidR="00B04367" w:rsidRDefault="00B04367" w:rsidP="00B04367">
      <w:pPr>
        <w:pStyle w:val="BodyText"/>
        <w:rPr>
          <w:lang w:val="sr-Latn-CS"/>
        </w:rPr>
      </w:pPr>
      <w:bookmarkStart w:id="23" w:name="_Toc163018902"/>
      <w:r>
        <w:rPr>
          <w:lang w:val="sr-Latn-CS"/>
        </w:rPr>
        <w:t>Tekuća stranica je stranica sa podacima o kreiranju novog oglasa.</w:t>
      </w:r>
    </w:p>
    <w:p w14:paraId="042FA467" w14:textId="77777777" w:rsidR="00786068" w:rsidRPr="003372D3" w:rsidRDefault="00B04367" w:rsidP="00786068">
      <w:pPr>
        <w:pStyle w:val="Heading2"/>
        <w:rPr>
          <w:lang w:val="sr-Latn-CS"/>
        </w:rPr>
      </w:pPr>
      <w:bookmarkStart w:id="24" w:name="_Toc162655533"/>
      <w:bookmarkEnd w:id="23"/>
      <w:r>
        <w:rPr>
          <w:lang w:val="sr-Latn-CS"/>
        </w:rPr>
        <w:t>Dodavanje dodatnih informacija</w:t>
      </w:r>
      <w:bookmarkEnd w:id="24"/>
    </w:p>
    <w:p w14:paraId="32C2C46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F4A995" w14:textId="77777777" w:rsidR="007E0B43" w:rsidRDefault="00B04367" w:rsidP="007E0B43">
      <w:pPr>
        <w:pStyle w:val="BodyText"/>
        <w:rPr>
          <w:lang w:val="sr-Latn-CS"/>
        </w:rPr>
      </w:pPr>
      <w:r>
        <w:rPr>
          <w:lang w:val="sr-Latn-CS"/>
        </w:rPr>
        <w:t>Korisnik moze prosiriti svoj oglas sa nekim dodatnim informacijama</w:t>
      </w:r>
      <w:r w:rsidR="00B40836">
        <w:rPr>
          <w:lang w:val="sr-Latn-CS"/>
        </w:rPr>
        <w:t>.</w:t>
      </w:r>
    </w:p>
    <w:p w14:paraId="691AABF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451AA5" w14:textId="77777777" w:rsidR="00B04367" w:rsidRDefault="00B04367" w:rsidP="002C12A7">
      <w:pPr>
        <w:pStyle w:val="BodyText"/>
        <w:keepNext/>
        <w:rPr>
          <w:lang w:val="sr-Latn-CS"/>
        </w:rPr>
      </w:pPr>
      <w:r w:rsidRPr="00B04367">
        <w:rPr>
          <w:lang w:val="sr-Latn-CS"/>
        </w:rPr>
        <w:t>Korisnik portala.</w:t>
      </w:r>
    </w:p>
    <w:p w14:paraId="591C10F2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C2E80F" w14:textId="77777777" w:rsidR="00B834B2" w:rsidRPr="00B834B2" w:rsidRDefault="00B834B2" w:rsidP="002C12A7">
      <w:pPr>
        <w:pStyle w:val="BodyText"/>
        <w:keepNext/>
        <w:rPr>
          <w:bCs/>
          <w:lang w:val="sr-Latn-CS"/>
        </w:rPr>
      </w:pPr>
      <w:r w:rsidRPr="00B834B2">
        <w:rPr>
          <w:bCs/>
          <w:lang w:val="sr-Latn-CS"/>
        </w:rPr>
        <w:t>Korisnik je prijavljen na portal.</w:t>
      </w:r>
    </w:p>
    <w:p w14:paraId="644D609D" w14:textId="77777777" w:rsidR="007E0B43" w:rsidRDefault="00B04367" w:rsidP="007E0B43">
      <w:pPr>
        <w:pStyle w:val="BodyText"/>
        <w:rPr>
          <w:lang w:val="sr-Latn-CS"/>
        </w:rPr>
      </w:pPr>
      <w:r w:rsidRPr="00B04367">
        <w:rPr>
          <w:lang w:val="sr-Latn-CS"/>
        </w:rPr>
        <w:t>Trenutno je prikazana stranica za postavljanje novog oglasa na portalu.</w:t>
      </w:r>
      <w:r w:rsidR="00B40836">
        <w:rPr>
          <w:lang w:val="sr-Latn-CS"/>
        </w:rPr>
        <w:t>.</w:t>
      </w:r>
    </w:p>
    <w:p w14:paraId="078046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F25D8F5" w14:textId="77777777" w:rsidR="00B04367" w:rsidRDefault="00B04367" w:rsidP="00B0436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postavljanje novog oglasa.</w:t>
      </w:r>
    </w:p>
    <w:p w14:paraId="4A012038" w14:textId="77777777" w:rsidR="00B04367" w:rsidRDefault="00B04367" w:rsidP="00B0436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sa informacijama koje treba dodati o oglasu.</w:t>
      </w:r>
    </w:p>
    <w:p w14:paraId="283DEFCB" w14:textId="77777777" w:rsidR="00564714" w:rsidRDefault="00564714" w:rsidP="00B04367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unosi u datoj formi dodatne informacije o oglasu.</w:t>
      </w:r>
    </w:p>
    <w:p w14:paraId="6B25045A" w14:textId="77777777" w:rsidR="007E0B43" w:rsidRPr="007E0B43" w:rsidRDefault="00564714" w:rsidP="00564714">
      <w:pPr>
        <w:pStyle w:val="BodyText"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0624E716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0C1EA2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3A414FC9" w14:textId="77777777" w:rsidR="00B04367" w:rsidRDefault="00B04367" w:rsidP="00B04367">
      <w:pPr>
        <w:pStyle w:val="BodyText"/>
        <w:rPr>
          <w:lang w:val="sr-Latn-CS"/>
        </w:rPr>
      </w:pPr>
      <w:bookmarkStart w:id="25" w:name="_Toc163018903"/>
      <w:r>
        <w:rPr>
          <w:lang w:val="sr-Latn-CS"/>
        </w:rPr>
        <w:t>Tekuća stranica je stranica sa podacima o kreiranju novog oglasa.</w:t>
      </w:r>
    </w:p>
    <w:p w14:paraId="769E9587" w14:textId="77777777" w:rsidR="00786068" w:rsidRPr="003372D3" w:rsidRDefault="00B04367" w:rsidP="00786068">
      <w:pPr>
        <w:pStyle w:val="Heading2"/>
        <w:rPr>
          <w:lang w:val="sr-Latn-CS"/>
        </w:rPr>
      </w:pPr>
      <w:bookmarkStart w:id="26" w:name="_Toc162655534"/>
      <w:bookmarkEnd w:id="25"/>
      <w:r>
        <w:rPr>
          <w:lang w:val="sr-Latn-CS"/>
        </w:rPr>
        <w:t>Izmena cena</w:t>
      </w:r>
      <w:bookmarkEnd w:id="26"/>
    </w:p>
    <w:p w14:paraId="3CDB4F22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477A531" w14:textId="77777777" w:rsidR="00DD4C2E" w:rsidRDefault="00B04367" w:rsidP="00DD4C2E">
      <w:pPr>
        <w:pStyle w:val="BodyText"/>
        <w:rPr>
          <w:lang w:val="sr-Latn-CS"/>
        </w:rPr>
      </w:pPr>
      <w:r>
        <w:rPr>
          <w:lang w:val="sr-Latn-CS"/>
        </w:rPr>
        <w:t>Prikaz stranice sa oglasom kojeg treba azurirati.</w:t>
      </w:r>
    </w:p>
    <w:p w14:paraId="3D091A79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1496D59" w14:textId="77777777" w:rsidR="00DD4C2E" w:rsidRDefault="00B04367" w:rsidP="00DD4C2E">
      <w:pPr>
        <w:pStyle w:val="BodyText"/>
        <w:rPr>
          <w:lang w:val="sr-Latn-CS"/>
        </w:rPr>
      </w:pPr>
      <w:r>
        <w:rPr>
          <w:lang w:val="sr-Latn-CS"/>
        </w:rPr>
        <w:t xml:space="preserve">Korisnik portala, </w:t>
      </w:r>
      <w:r w:rsidR="00DD4C2E">
        <w:rPr>
          <w:lang w:val="sr-Latn-CS"/>
        </w:rPr>
        <w:t>Administrator.</w:t>
      </w:r>
    </w:p>
    <w:p w14:paraId="18F4BD8F" w14:textId="77777777" w:rsidR="00DD4C2E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018E2B5" w14:textId="77777777" w:rsidR="00B834B2" w:rsidRPr="00B834B2" w:rsidRDefault="00B834B2" w:rsidP="002C12A7">
      <w:pPr>
        <w:pStyle w:val="BodyText"/>
        <w:keepNext/>
        <w:rPr>
          <w:bCs/>
          <w:lang w:val="sr-Latn-CS"/>
        </w:rPr>
      </w:pPr>
      <w:r w:rsidRPr="00B834B2">
        <w:rPr>
          <w:bCs/>
          <w:lang w:val="sr-Latn-CS"/>
        </w:rPr>
        <w:t>Korisnik je prijavljen na portal.</w:t>
      </w:r>
    </w:p>
    <w:p w14:paraId="55BDDF5E" w14:textId="77777777" w:rsidR="00DD4C2E" w:rsidRDefault="00B04367" w:rsidP="00DD4C2E">
      <w:pPr>
        <w:pStyle w:val="BodyText"/>
        <w:rPr>
          <w:lang w:val="sr-Latn-CS"/>
        </w:rPr>
      </w:pPr>
      <w:r w:rsidRPr="00B04367">
        <w:rPr>
          <w:lang w:val="sr-Latn-CS"/>
        </w:rPr>
        <w:t>Trenutno</w:t>
      </w:r>
      <w:r>
        <w:rPr>
          <w:lang w:val="sr-Latn-CS"/>
        </w:rPr>
        <w:t xml:space="preserve"> je prikazana stranica koja sadrzi oglas koji treba azurirati</w:t>
      </w:r>
      <w:r w:rsidR="00DD4C2E">
        <w:rPr>
          <w:lang w:val="sr-Latn-CS"/>
        </w:rPr>
        <w:t>.</w:t>
      </w:r>
    </w:p>
    <w:p w14:paraId="702EFA08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53AE710" w14:textId="77777777"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</w:t>
      </w:r>
      <w:r w:rsidR="00B04367">
        <w:rPr>
          <w:lang w:val="sr-Latn-CS"/>
        </w:rPr>
        <w:t xml:space="preserve"> oglasa koji hoce da azurira</w:t>
      </w:r>
      <w:r>
        <w:rPr>
          <w:lang w:val="sr-Latn-CS"/>
        </w:rPr>
        <w:t>.</w:t>
      </w:r>
    </w:p>
    <w:p w14:paraId="4FBF28DA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B04367" w:rsidRPr="00B04367">
        <w:rPr>
          <w:lang w:val="sr-Latn-CS"/>
        </w:rPr>
        <w:t>koja sadrzi oglas koji treba azurirati</w:t>
      </w:r>
      <w:r>
        <w:rPr>
          <w:lang w:val="sr-Latn-CS"/>
        </w:rPr>
        <w:t>.</w:t>
      </w:r>
    </w:p>
    <w:p w14:paraId="738F1D71" w14:textId="77777777" w:rsidR="00B04367" w:rsidRPr="00564714" w:rsidRDefault="00B04367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azurira cenu za svoj oglas koji zeli da izmeni i aktivira komandu </w:t>
      </w:r>
      <w:r>
        <w:rPr>
          <w:i/>
          <w:lang w:val="sr-Latn-CS"/>
        </w:rPr>
        <w:t>Azuriraj.</w:t>
      </w:r>
    </w:p>
    <w:p w14:paraId="5469679E" w14:textId="77777777" w:rsidR="00564714" w:rsidRPr="00564714" w:rsidRDefault="00564714" w:rsidP="00564714">
      <w:pPr>
        <w:pStyle w:val="BodyText"/>
        <w:numPr>
          <w:ilvl w:val="0"/>
          <w:numId w:val="19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AB90411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Stranica se osvežava i prikazuje </w:t>
      </w:r>
      <w:r w:rsidR="00B04367">
        <w:rPr>
          <w:lang w:val="sr-Latn-CS"/>
        </w:rPr>
        <w:t>se azuriran oglas</w:t>
      </w:r>
      <w:r>
        <w:rPr>
          <w:lang w:val="sr-Latn-CS"/>
        </w:rPr>
        <w:t>.</w:t>
      </w:r>
    </w:p>
    <w:p w14:paraId="56DE010D" w14:textId="77777777" w:rsidR="00DD4C2E" w:rsidRPr="007E0B43" w:rsidRDefault="00B0436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DD4C2E" w:rsidRPr="007E0B43">
        <w:rPr>
          <w:b/>
          <w:bCs/>
          <w:lang w:val="sr-Latn-CS"/>
        </w:rPr>
        <w:t>ci:</w:t>
      </w:r>
    </w:p>
    <w:p w14:paraId="1DDB39C0" w14:textId="77777777" w:rsidR="00DD4C2E" w:rsidRDefault="007B7761" w:rsidP="00DD4C2E">
      <w:pPr>
        <w:pStyle w:val="BodyText"/>
        <w:rPr>
          <w:lang w:val="sr-Latn-CS"/>
        </w:rPr>
      </w:pPr>
      <w:r>
        <w:rPr>
          <w:lang w:val="sr-Latn-CS"/>
        </w:rPr>
        <w:t>Nevalidan unos cene</w:t>
      </w:r>
      <w:r w:rsidR="00DD4C2E">
        <w:rPr>
          <w:lang w:val="sr-Latn-CS"/>
        </w:rPr>
        <w:t>.</w:t>
      </w:r>
    </w:p>
    <w:p w14:paraId="7E432F0C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270D751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s</w:t>
      </w:r>
      <w:r w:rsidR="00B04367">
        <w:rPr>
          <w:lang w:val="sr-Latn-CS"/>
        </w:rPr>
        <w:t>a novom cenom oglasa.</w:t>
      </w:r>
    </w:p>
    <w:p w14:paraId="6E013748" w14:textId="608A10AF" w:rsidR="00786068" w:rsidRPr="003372D3" w:rsidRDefault="00B04367" w:rsidP="00785A86">
      <w:pPr>
        <w:pStyle w:val="Heading2"/>
        <w:rPr>
          <w:lang w:val="sr-Latn-CS"/>
        </w:rPr>
      </w:pPr>
      <w:bookmarkStart w:id="27" w:name="_Toc162655535"/>
      <w:r>
        <w:rPr>
          <w:lang w:val="sr-Latn-CS"/>
        </w:rPr>
        <w:t xml:space="preserve">Izmena slika i </w:t>
      </w:r>
      <w:r w:rsidR="00657B31">
        <w:rPr>
          <w:lang w:val="sr-Latn-CS"/>
        </w:rPr>
        <w:t xml:space="preserve">dodatnih informacija </w:t>
      </w:r>
      <w:r>
        <w:rPr>
          <w:lang w:val="sr-Latn-CS"/>
        </w:rPr>
        <w:t>oglasa</w:t>
      </w:r>
      <w:bookmarkEnd w:id="27"/>
    </w:p>
    <w:p w14:paraId="3FB2C4E9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838ECF2" w14:textId="77777777" w:rsidR="00B04367" w:rsidRDefault="00B04367" w:rsidP="002C12A7">
      <w:pPr>
        <w:pStyle w:val="BodyText"/>
        <w:keepNext/>
        <w:rPr>
          <w:lang w:val="sr-Latn-CS"/>
        </w:rPr>
      </w:pPr>
      <w:r w:rsidRPr="00B04367">
        <w:rPr>
          <w:lang w:val="sr-Latn-CS"/>
        </w:rPr>
        <w:t>Prikaz stranice sa oglasom kojeg treba azurirati.</w:t>
      </w:r>
    </w:p>
    <w:p w14:paraId="4AE6D2A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42B7F13" w14:textId="77777777" w:rsidR="00B04367" w:rsidRDefault="00B04367" w:rsidP="002C12A7">
      <w:pPr>
        <w:pStyle w:val="BodyText"/>
        <w:keepNext/>
        <w:rPr>
          <w:lang w:val="sr-Latn-CS"/>
        </w:rPr>
      </w:pPr>
      <w:r w:rsidRPr="00B04367">
        <w:rPr>
          <w:lang w:val="sr-Latn-CS"/>
        </w:rPr>
        <w:t>Korisnik portala, Administrator.</w:t>
      </w:r>
    </w:p>
    <w:p w14:paraId="63B6B6CB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8F811B" w14:textId="77777777" w:rsidR="00B834B2" w:rsidRPr="00B834B2" w:rsidRDefault="00B834B2" w:rsidP="002C12A7">
      <w:pPr>
        <w:pStyle w:val="BodyText"/>
        <w:keepNext/>
        <w:rPr>
          <w:bCs/>
          <w:lang w:val="sr-Latn-CS"/>
        </w:rPr>
      </w:pPr>
      <w:r w:rsidRPr="00B834B2">
        <w:rPr>
          <w:bCs/>
          <w:lang w:val="sr-Latn-CS"/>
        </w:rPr>
        <w:t>Korisnik je prijavljen na portal.</w:t>
      </w:r>
    </w:p>
    <w:p w14:paraId="6358D035" w14:textId="77777777" w:rsidR="007E0B43" w:rsidRDefault="00B04367" w:rsidP="007E0B43">
      <w:pPr>
        <w:pStyle w:val="BodyText"/>
        <w:rPr>
          <w:lang w:val="sr-Latn-CS"/>
        </w:rPr>
      </w:pPr>
      <w:r w:rsidRPr="00B04367">
        <w:rPr>
          <w:lang w:val="sr-Latn-CS"/>
        </w:rPr>
        <w:t>Trenutno je prikazana stranica koja sadrzi oglas koji treba azurirati.</w:t>
      </w:r>
      <w:r w:rsidR="00C549E0">
        <w:rPr>
          <w:lang w:val="sr-Latn-CS"/>
        </w:rPr>
        <w:t>.</w:t>
      </w:r>
    </w:p>
    <w:p w14:paraId="613874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DDCCD6B" w14:textId="77777777" w:rsidR="00B04367" w:rsidRDefault="00B04367" w:rsidP="00B0436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oglasa koji hoce da azurira.</w:t>
      </w:r>
    </w:p>
    <w:p w14:paraId="2AC16D8B" w14:textId="77777777" w:rsidR="00B04367" w:rsidRDefault="00B04367" w:rsidP="00B0436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Pr="00B04367">
        <w:rPr>
          <w:lang w:val="sr-Latn-CS"/>
        </w:rPr>
        <w:t>koja sadrzi oglas koji treba azurirati</w:t>
      </w:r>
      <w:r>
        <w:rPr>
          <w:lang w:val="sr-Latn-CS"/>
        </w:rPr>
        <w:t>.</w:t>
      </w:r>
    </w:p>
    <w:p w14:paraId="59944802" w14:textId="77777777" w:rsidR="00B04367" w:rsidRPr="00564714" w:rsidRDefault="00B04367" w:rsidP="00B0436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azurira sliku ili tekst  za svoj oglas koji zeli da izmeni i aktivira komandu </w:t>
      </w:r>
      <w:r>
        <w:rPr>
          <w:i/>
          <w:lang w:val="sr-Latn-CS"/>
        </w:rPr>
        <w:t>Azuriraj.</w:t>
      </w:r>
    </w:p>
    <w:p w14:paraId="289B5EC0" w14:textId="77777777" w:rsidR="00564714" w:rsidRDefault="00564714" w:rsidP="00564714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unosi u datoj formi dodatne informacije o oglasu.</w:t>
      </w:r>
    </w:p>
    <w:p w14:paraId="6B8EC669" w14:textId="77777777" w:rsidR="00564714" w:rsidRPr="00564714" w:rsidRDefault="00564714" w:rsidP="00564714">
      <w:pPr>
        <w:pStyle w:val="BodyText"/>
        <w:numPr>
          <w:ilvl w:val="0"/>
          <w:numId w:val="9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5F5EA21A" w14:textId="77777777" w:rsidR="00B04367" w:rsidRDefault="00B04367" w:rsidP="00B04367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Stranica se osvežava i prikazuje se azuriran oglas.</w:t>
      </w:r>
    </w:p>
    <w:p w14:paraId="4C7DB84E" w14:textId="77777777" w:rsidR="00B04367" w:rsidRDefault="00B04367" w:rsidP="00B04367">
      <w:pPr>
        <w:pStyle w:val="BodyText"/>
        <w:ind w:left="1440"/>
        <w:rPr>
          <w:lang w:val="sr-Latn-CS"/>
        </w:rPr>
      </w:pPr>
    </w:p>
    <w:p w14:paraId="0E1461A7" w14:textId="77777777" w:rsidR="007E0B43" w:rsidRPr="007E0B43" w:rsidRDefault="00B0436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3EF30AED" w14:textId="77777777" w:rsidR="007E0B43" w:rsidRDefault="00564714" w:rsidP="007E0B43">
      <w:pPr>
        <w:pStyle w:val="BodyText"/>
        <w:rPr>
          <w:lang w:val="sr-Latn-CS"/>
        </w:rPr>
      </w:pPr>
      <w:r>
        <w:rPr>
          <w:lang w:val="sr-Latn-CS"/>
        </w:rPr>
        <w:t>Nevalidan format fotografije</w:t>
      </w:r>
      <w:r w:rsidR="00C549E0">
        <w:rPr>
          <w:lang w:val="sr-Latn-CS"/>
        </w:rPr>
        <w:t>.</w:t>
      </w:r>
    </w:p>
    <w:p w14:paraId="0CF6F5FA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9471D0E" w14:textId="77777777" w:rsidR="007B7761" w:rsidRPr="007B7761" w:rsidRDefault="007B7761" w:rsidP="002C12A7">
      <w:pPr>
        <w:pStyle w:val="BodyText"/>
        <w:keepNext/>
        <w:rPr>
          <w:bCs/>
          <w:lang w:val="sr-Latn-CS"/>
        </w:rPr>
      </w:pPr>
      <w:r>
        <w:rPr>
          <w:bCs/>
          <w:lang w:val="sr-Latn-CS"/>
        </w:rPr>
        <w:t>Oglasu je dodata nova slika i tekst.</w:t>
      </w:r>
    </w:p>
    <w:p w14:paraId="3832ACDB" w14:textId="77777777" w:rsidR="00B04367" w:rsidRDefault="00B04367" w:rsidP="00B04367">
      <w:pPr>
        <w:pStyle w:val="BodyText"/>
        <w:rPr>
          <w:lang w:val="sr-Latn-CS"/>
        </w:rPr>
      </w:pPr>
      <w:bookmarkStart w:id="28" w:name="_Toc163018905"/>
      <w:r>
        <w:rPr>
          <w:lang w:val="sr-Latn-CS"/>
        </w:rPr>
        <w:t>Tekuća stranica je stranica sa novom slikom i tekstom</w:t>
      </w:r>
      <w:r w:rsidR="00564714">
        <w:rPr>
          <w:lang w:val="sr-Latn-CS"/>
        </w:rPr>
        <w:t xml:space="preserve"> objekta koji se oglasava</w:t>
      </w:r>
      <w:r>
        <w:rPr>
          <w:lang w:val="sr-Latn-CS"/>
        </w:rPr>
        <w:t>.</w:t>
      </w:r>
    </w:p>
    <w:p w14:paraId="0B1E1053" w14:textId="77777777" w:rsidR="00786068" w:rsidRPr="003372D3" w:rsidRDefault="00564714" w:rsidP="00786068">
      <w:pPr>
        <w:pStyle w:val="Heading2"/>
        <w:rPr>
          <w:lang w:val="sr-Latn-CS"/>
        </w:rPr>
      </w:pPr>
      <w:bookmarkStart w:id="29" w:name="_Toc162655536"/>
      <w:bookmarkEnd w:id="28"/>
      <w:r>
        <w:rPr>
          <w:lang w:val="sr-Latn-CS"/>
        </w:rPr>
        <w:t>Brisanje oglasa</w:t>
      </w:r>
      <w:bookmarkEnd w:id="29"/>
    </w:p>
    <w:p w14:paraId="1B64ED90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9FA63A4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564714">
        <w:rPr>
          <w:lang w:val="sr-Latn-CS"/>
        </w:rPr>
        <w:t>svojim oglasima.</w:t>
      </w:r>
    </w:p>
    <w:p w14:paraId="65CD322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096553" w14:textId="77777777" w:rsidR="007E0B43" w:rsidRDefault="00564714" w:rsidP="007E0B43">
      <w:pPr>
        <w:pStyle w:val="BodyText"/>
        <w:rPr>
          <w:lang w:val="sr-Latn-CS"/>
        </w:rPr>
      </w:pPr>
      <w:r>
        <w:rPr>
          <w:lang w:val="sr-Latn-CS"/>
        </w:rPr>
        <w:t>Korisnik portala</w:t>
      </w:r>
      <w:r w:rsidR="007E0B43">
        <w:rPr>
          <w:lang w:val="sr-Latn-CS"/>
        </w:rPr>
        <w:t>, Administrator.</w:t>
      </w:r>
    </w:p>
    <w:p w14:paraId="5F80D740" w14:textId="77777777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CCE91A2" w14:textId="77777777" w:rsidR="00B834B2" w:rsidRPr="00B834B2" w:rsidRDefault="00B834B2" w:rsidP="002C12A7">
      <w:pPr>
        <w:pStyle w:val="BodyText"/>
        <w:keepNext/>
        <w:rPr>
          <w:bCs/>
          <w:lang w:val="sr-Latn-CS"/>
        </w:rPr>
      </w:pPr>
      <w:r w:rsidRPr="00B834B2">
        <w:rPr>
          <w:bCs/>
          <w:lang w:val="sr-Latn-CS"/>
        </w:rPr>
        <w:t>Korisnik je prijavljen na portal.</w:t>
      </w:r>
    </w:p>
    <w:p w14:paraId="4BB5D675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 xml:space="preserve">Trenutno je prikazana stranica sa </w:t>
      </w:r>
      <w:r w:rsidR="00564714">
        <w:rPr>
          <w:lang w:val="sr-Latn-CS"/>
        </w:rPr>
        <w:t>listom svojih oglasa</w:t>
      </w:r>
      <w:r>
        <w:rPr>
          <w:lang w:val="sr-Latn-CS"/>
        </w:rPr>
        <w:t>.</w:t>
      </w:r>
    </w:p>
    <w:p w14:paraId="19F121D8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2AC1F0E" w14:textId="77777777"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opcije za prikaz </w:t>
      </w:r>
      <w:r w:rsidR="00564714">
        <w:rPr>
          <w:lang w:val="sr-Latn-CS"/>
        </w:rPr>
        <w:t>liste svojih oglasa.</w:t>
      </w:r>
    </w:p>
    <w:p w14:paraId="30302FC8" w14:textId="77777777"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Prikazuje se stranica sa informacijama</w:t>
      </w:r>
      <w:r w:rsidR="00564714">
        <w:rPr>
          <w:lang w:val="sr-Latn-CS"/>
        </w:rPr>
        <w:t xml:space="preserve"> o svojim oglasima</w:t>
      </w:r>
      <w:r w:rsidRPr="00255A41">
        <w:rPr>
          <w:lang w:val="sr-Latn-CS"/>
        </w:rPr>
        <w:t>.</w:t>
      </w:r>
    </w:p>
    <w:p w14:paraId="43A5E160" w14:textId="77777777" w:rsidR="00564714" w:rsidRPr="007B7761" w:rsidRDefault="00564714" w:rsidP="0056471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 xml:space="preserve">Korisnik brise zeljeni oglas i aktivira komandu </w:t>
      </w:r>
      <w:r>
        <w:rPr>
          <w:i/>
          <w:lang w:val="sr-Latn-CS"/>
        </w:rPr>
        <w:t>Obrisi.</w:t>
      </w:r>
    </w:p>
    <w:p w14:paraId="4DC3F1EC" w14:textId="77777777" w:rsidR="007B7761" w:rsidRDefault="007B7761" w:rsidP="007B776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Prikazuje se poruka za potvrdu brisanja menija.</w:t>
      </w:r>
    </w:p>
    <w:p w14:paraId="7124C099" w14:textId="77777777" w:rsidR="007B7761" w:rsidRPr="007B7761" w:rsidRDefault="007B7761" w:rsidP="007B7761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potvrđuje da želi da obriše zadati meni.</w:t>
      </w:r>
    </w:p>
    <w:p w14:paraId="29FDB3EE" w14:textId="77777777" w:rsidR="00564714" w:rsidRPr="00564714" w:rsidRDefault="00564714" w:rsidP="00564714">
      <w:pPr>
        <w:pStyle w:val="BodyText"/>
        <w:numPr>
          <w:ilvl w:val="0"/>
          <w:numId w:val="10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04EC7F2A" w14:textId="77777777" w:rsidR="00564714" w:rsidRDefault="00564714" w:rsidP="00564714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Stranica se osvežava i prikazuje se azurirana lista svojih oglasa (ukoliko ona postoji).</w:t>
      </w:r>
    </w:p>
    <w:p w14:paraId="7FD72F97" w14:textId="77777777" w:rsidR="00564714" w:rsidRDefault="00564714" w:rsidP="00564714">
      <w:pPr>
        <w:pStyle w:val="BodyText"/>
        <w:ind w:left="1080"/>
        <w:rPr>
          <w:lang w:val="sr-Latn-CS"/>
        </w:rPr>
      </w:pPr>
    </w:p>
    <w:p w14:paraId="7D49C30A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zuzeci:</w:t>
      </w:r>
    </w:p>
    <w:p w14:paraId="11CC5B55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7D899B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B8E6A34" w14:textId="77777777" w:rsidR="007E0B43" w:rsidRDefault="007B7761" w:rsidP="00255A41">
      <w:pPr>
        <w:pStyle w:val="BodyText"/>
        <w:rPr>
          <w:lang w:val="sr-Latn-CS"/>
        </w:rPr>
      </w:pPr>
      <w:r>
        <w:rPr>
          <w:lang w:val="sr-Latn-CS"/>
        </w:rPr>
        <w:t>Oglas je obrisan</w:t>
      </w:r>
      <w:r w:rsidR="00564714">
        <w:rPr>
          <w:lang w:val="sr-Latn-CS"/>
        </w:rPr>
        <w:t>.</w:t>
      </w:r>
    </w:p>
    <w:p w14:paraId="218D53D7" w14:textId="1C0ABA0F" w:rsidR="00786068" w:rsidRPr="003372D3" w:rsidRDefault="00F379C5" w:rsidP="003D60F1">
      <w:pPr>
        <w:pStyle w:val="Heading2"/>
        <w:rPr>
          <w:lang w:val="sr-Latn-CS"/>
        </w:rPr>
      </w:pPr>
      <w:bookmarkStart w:id="30" w:name="_Toc162655537"/>
      <w:r>
        <w:rPr>
          <w:lang w:val="sr-Latn-CS"/>
        </w:rPr>
        <w:t>Logovanje</w:t>
      </w:r>
      <w:bookmarkEnd w:id="30"/>
    </w:p>
    <w:p w14:paraId="45D617D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15CE6C0" w14:textId="07D0C420" w:rsidR="007E0B43" w:rsidRDefault="00F379C5" w:rsidP="00CF2AB8">
      <w:pPr>
        <w:pStyle w:val="BodyText"/>
        <w:rPr>
          <w:lang w:val="sr-Latn-CS"/>
        </w:rPr>
      </w:pPr>
      <w:r>
        <w:rPr>
          <w:lang w:val="sr-Latn-CS"/>
        </w:rPr>
        <w:t>Logovanje</w:t>
      </w:r>
      <w:r w:rsidR="00CF2AB8" w:rsidRPr="00CF2AB8">
        <w:rPr>
          <w:lang w:val="sr-Latn-CS"/>
        </w:rPr>
        <w:t xml:space="preserve"> korisnika na portal u cilju pristupa specifičnim funkcijama koje zahtevaju autorizaciju.</w:t>
      </w:r>
    </w:p>
    <w:p w14:paraId="240D193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58CEEB5" w14:textId="77777777" w:rsidR="007E0B43" w:rsidRDefault="00564714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portala,Agencija za ketering </w:t>
      </w:r>
      <w:r w:rsidR="007E0B43">
        <w:rPr>
          <w:lang w:val="sr-Latn-CS"/>
        </w:rPr>
        <w:t>, Administrator.</w:t>
      </w:r>
    </w:p>
    <w:p w14:paraId="2AAE512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C6CE065" w14:textId="185A8F11"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</w:t>
      </w:r>
      <w:r w:rsidR="00F379C5">
        <w:rPr>
          <w:lang w:val="sr-Latn-CS"/>
        </w:rPr>
        <w:t xml:space="preserve"> ali ima nalog</w:t>
      </w:r>
      <w:r w:rsidR="00CF2AB8" w:rsidRPr="00CF2AB8">
        <w:rPr>
          <w:lang w:val="sr-Latn-CS"/>
        </w:rPr>
        <w:t>.</w:t>
      </w:r>
    </w:p>
    <w:p w14:paraId="77E9739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5204F752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 sa bilo koje stranice portala.</w:t>
      </w:r>
    </w:p>
    <w:p w14:paraId="2390E1ED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14:paraId="08381279" w14:textId="77777777"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14:paraId="6A296979" w14:textId="77777777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51C025AA" w14:textId="6B59728A"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 xml:space="preserve">Generiše se </w:t>
      </w:r>
      <w:r w:rsidR="00F379C5">
        <w:rPr>
          <w:lang w:val="sr-Latn-CS"/>
        </w:rPr>
        <w:t>JWT</w:t>
      </w:r>
    </w:p>
    <w:p w14:paraId="5371DB60" w14:textId="225FC4D7"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 xml:space="preserve">Osvežava se polazna stranica sa </w:t>
      </w:r>
      <w:r w:rsidR="00F379C5">
        <w:rPr>
          <w:lang w:val="sr-Latn-CS"/>
        </w:rPr>
        <w:t>JWT-om</w:t>
      </w:r>
      <w:r w:rsidRPr="00CF2AB8">
        <w:rPr>
          <w:lang w:val="sr-Latn-CS"/>
        </w:rPr>
        <w:t xml:space="preserve"> kao parametrom.</w:t>
      </w:r>
    </w:p>
    <w:p w14:paraId="51F9CBF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7119CC3" w14:textId="77777777"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79B7D83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CEF1EC9" w14:textId="77777777"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portal i ima pristup specifičnim opcijama u skladu sa svojim privilegijama.</w:t>
      </w:r>
    </w:p>
    <w:p w14:paraId="1C7CC64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79CF9A02" w14:textId="723FA1F6" w:rsidR="007E0B43" w:rsidRDefault="00F379C5" w:rsidP="007E0B4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0E35466B" wp14:editId="5A2DD0EC">
            <wp:extent cx="3692769" cy="4328358"/>
            <wp:effectExtent l="0" t="0" r="0" b="0"/>
            <wp:docPr id="11" name="Picture 11" descr="A diagram of a software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iagram of a software company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263" cy="4346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4779" w14:textId="77777777" w:rsidR="00786068" w:rsidRPr="003372D3" w:rsidRDefault="003D60F1" w:rsidP="007061AB">
      <w:pPr>
        <w:pStyle w:val="Heading2"/>
        <w:rPr>
          <w:lang w:val="sr-Latn-CS"/>
        </w:rPr>
      </w:pPr>
      <w:bookmarkStart w:id="31" w:name="_Toc163018907"/>
      <w:bookmarkStart w:id="32" w:name="_Toc162655538"/>
      <w:r>
        <w:rPr>
          <w:lang w:val="sr-Latn-CS"/>
        </w:rPr>
        <w:t xml:space="preserve">Ažuriranje podataka o </w:t>
      </w:r>
      <w:bookmarkEnd w:id="31"/>
      <w:r w:rsidR="00B834B2">
        <w:rPr>
          <w:lang w:val="sr-Latn-CS"/>
        </w:rPr>
        <w:t>Korisniku/A</w:t>
      </w:r>
      <w:r w:rsidR="00564714">
        <w:rPr>
          <w:lang w:val="sr-Latn-CS"/>
        </w:rPr>
        <w:t>genciji za ketering</w:t>
      </w:r>
      <w:bookmarkEnd w:id="32"/>
    </w:p>
    <w:p w14:paraId="3846B3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5FB327" w14:textId="77777777" w:rsidR="009D5ECD" w:rsidRPr="009D5ECD" w:rsidRDefault="009D5ECD" w:rsidP="009D5ECD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</w:t>
      </w:r>
      <w:r w:rsidR="00564714">
        <w:rPr>
          <w:lang w:val="sr-Latn-CS"/>
        </w:rPr>
        <w:t xml:space="preserve"> korisnika portala</w:t>
      </w:r>
      <w:r>
        <w:rPr>
          <w:lang w:val="sr-Latn-CS"/>
        </w:rPr>
        <w:t>.</w:t>
      </w:r>
    </w:p>
    <w:p w14:paraId="7168874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5219A945" w14:textId="77777777" w:rsidR="007E0B43" w:rsidRDefault="00564714" w:rsidP="007E0B43">
      <w:pPr>
        <w:pStyle w:val="BodyText"/>
        <w:rPr>
          <w:lang w:val="sr-Latn-CS"/>
        </w:rPr>
      </w:pPr>
      <w:r>
        <w:rPr>
          <w:lang w:val="sr-Latn-CS"/>
        </w:rPr>
        <w:t>Korisnik portala, Agencija za ketering</w:t>
      </w:r>
      <w:r w:rsidR="007E0B43">
        <w:rPr>
          <w:lang w:val="sr-Latn-CS"/>
        </w:rPr>
        <w:t>, Administrator.</w:t>
      </w:r>
    </w:p>
    <w:p w14:paraId="3D7FA23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47E21BE" w14:textId="77777777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B834B2">
        <w:rPr>
          <w:lang w:val="sr-Latn-CS"/>
        </w:rPr>
        <w:t xml:space="preserve">/Agencija za ketering </w:t>
      </w:r>
      <w:r>
        <w:rPr>
          <w:lang w:val="sr-Latn-CS"/>
        </w:rPr>
        <w:t xml:space="preserve"> je prijavljen</w:t>
      </w:r>
      <w:r w:rsidR="00B834B2">
        <w:rPr>
          <w:lang w:val="sr-Latn-CS"/>
        </w:rPr>
        <w:t xml:space="preserve">/a </w:t>
      </w:r>
      <w:r>
        <w:rPr>
          <w:lang w:val="sr-Latn-CS"/>
        </w:rPr>
        <w:t xml:space="preserve"> na portal.</w:t>
      </w:r>
    </w:p>
    <w:p w14:paraId="55E15E1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E3CA63" w14:textId="77777777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9D5ECD" w:rsidRPr="009D5ECD">
        <w:rPr>
          <w:lang w:val="sr-Latn-CS"/>
        </w:rPr>
        <w:t>poda</w:t>
      </w:r>
      <w:r>
        <w:rPr>
          <w:lang w:val="sr-Latn-CS"/>
        </w:rPr>
        <w:t>taka</w:t>
      </w:r>
      <w:r w:rsidR="009D5ECD" w:rsidRPr="009D5ECD">
        <w:rPr>
          <w:lang w:val="sr-Latn-CS"/>
        </w:rPr>
        <w:t xml:space="preserve"> o</w:t>
      </w:r>
      <w:r w:rsidR="00564714">
        <w:rPr>
          <w:lang w:val="sr-Latn-CS"/>
        </w:rPr>
        <w:t xml:space="preserve"> sebi</w:t>
      </w:r>
      <w:r w:rsidR="009D5ECD" w:rsidRPr="009D5ECD">
        <w:rPr>
          <w:lang w:val="sr-Latn-CS"/>
        </w:rPr>
        <w:t>.</w:t>
      </w:r>
    </w:p>
    <w:p w14:paraId="5AD8019E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564714">
        <w:rPr>
          <w:lang w:val="sr-Latn-CS"/>
        </w:rPr>
        <w:t>prikazom licnih informacija</w:t>
      </w:r>
      <w:r w:rsidRPr="009D5ECD">
        <w:rPr>
          <w:lang w:val="sr-Latn-CS"/>
        </w:rPr>
        <w:t>.</w:t>
      </w:r>
    </w:p>
    <w:p w14:paraId="2BC2F972" w14:textId="77777777" w:rsidR="009D5ECD" w:rsidRPr="009D5ECD" w:rsidRDefault="009F61E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izmena podataka.</w:t>
      </w:r>
    </w:p>
    <w:p w14:paraId="71E8453B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76B4D8D3" w14:textId="77777777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="009D5ECD" w:rsidRPr="009D5ECD">
        <w:rPr>
          <w:lang w:val="sr-Latn-CS"/>
        </w:rPr>
        <w:t>.</w:t>
      </w:r>
    </w:p>
    <w:p w14:paraId="12EF022D" w14:textId="77777777" w:rsidR="009D5ECD" w:rsidRPr="009D5ECD" w:rsidRDefault="009D5ECD" w:rsidP="001E584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14:paraId="763344FF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27EAE3DF" w14:textId="77777777" w:rsidR="007E0B43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7934B7F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681F297" w14:textId="77777777"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B834B2">
        <w:rPr>
          <w:i/>
          <w:iCs/>
          <w:lang w:val="sr-Latn-CS"/>
        </w:rPr>
        <w:t>korisniku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</w:t>
      </w:r>
      <w:r w:rsidR="00B834B2">
        <w:rPr>
          <w:lang w:val="sr-Latn-CS"/>
        </w:rPr>
        <w:t>nje na formi sa podacima o korisniku/agenciji za ketering</w:t>
      </w:r>
      <w:r w:rsidRPr="009F61E4">
        <w:rPr>
          <w:lang w:val="sr-Latn-CS"/>
        </w:rPr>
        <w:t>.</w:t>
      </w:r>
    </w:p>
    <w:p w14:paraId="72447AD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82AAC21" w14:textId="77777777" w:rsidR="007E0B43" w:rsidRDefault="00B834B2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Podaci o Korisniku/Agenciji za ketering </w:t>
      </w:r>
      <w:r w:rsidR="009F61E4">
        <w:rPr>
          <w:lang w:val="sr-Latn-CS"/>
        </w:rPr>
        <w:t>su izmenjeni.</w:t>
      </w:r>
    </w:p>
    <w:p w14:paraId="281A56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14:paraId="156A48DC" w14:textId="2AB4D2E4" w:rsidR="007E0B43" w:rsidRDefault="007E0B43" w:rsidP="009F61E4">
      <w:pPr>
        <w:pStyle w:val="BodyText"/>
        <w:rPr>
          <w:lang w:val="sr-Latn-CS"/>
        </w:rPr>
      </w:pPr>
    </w:p>
    <w:p w14:paraId="2979E156" w14:textId="77777777" w:rsidR="00786068" w:rsidRPr="003372D3" w:rsidRDefault="00F31591" w:rsidP="00786068">
      <w:pPr>
        <w:pStyle w:val="Heading2"/>
        <w:rPr>
          <w:lang w:val="sr-Latn-CS"/>
        </w:rPr>
      </w:pPr>
      <w:bookmarkStart w:id="33" w:name="_Toc163018908"/>
      <w:bookmarkStart w:id="34" w:name="_Toc162655539"/>
      <w:r>
        <w:rPr>
          <w:lang w:val="sr-Latn-CS"/>
        </w:rPr>
        <w:t xml:space="preserve">Dodavanje </w:t>
      </w:r>
      <w:bookmarkEnd w:id="33"/>
      <w:r w:rsidR="00B834B2">
        <w:rPr>
          <w:lang w:val="sr-Latn-CS"/>
        </w:rPr>
        <w:t>menija</w:t>
      </w:r>
      <w:bookmarkEnd w:id="34"/>
    </w:p>
    <w:p w14:paraId="43C669A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DD0C5A0" w14:textId="77777777" w:rsidR="007E0B43" w:rsidRDefault="0079569D" w:rsidP="00F31591">
      <w:pPr>
        <w:pStyle w:val="BodyText"/>
        <w:rPr>
          <w:lang w:val="sr-Latn-CS"/>
        </w:rPr>
      </w:pPr>
      <w:r>
        <w:rPr>
          <w:lang w:val="sr-Latn-CS"/>
        </w:rPr>
        <w:t>Dodavanje</w:t>
      </w:r>
      <w:r w:rsidR="00B834B2">
        <w:rPr>
          <w:lang w:val="sr-Latn-CS"/>
        </w:rPr>
        <w:t xml:space="preserve"> novog menija od strane Agencije za ketering.</w:t>
      </w:r>
    </w:p>
    <w:p w14:paraId="3D3A524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174699C" w14:textId="77777777" w:rsidR="007E0B43" w:rsidRDefault="00B834B2" w:rsidP="007C4972">
      <w:pPr>
        <w:pStyle w:val="BodyText"/>
        <w:rPr>
          <w:lang w:val="sr-Latn-CS"/>
        </w:rPr>
      </w:pPr>
      <w:r>
        <w:rPr>
          <w:lang w:val="sr-Latn-CS"/>
        </w:rPr>
        <w:t>Agencija za ketering</w:t>
      </w:r>
      <w:r w:rsidR="007C4972">
        <w:rPr>
          <w:lang w:val="sr-Latn-CS"/>
        </w:rPr>
        <w:t>, Administrator.</w:t>
      </w:r>
    </w:p>
    <w:p w14:paraId="6A042F0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D8D29F0" w14:textId="77777777" w:rsidR="007E0B43" w:rsidRDefault="00B834B2" w:rsidP="007E0B43">
      <w:pPr>
        <w:pStyle w:val="BodyText"/>
        <w:rPr>
          <w:lang w:val="sr-Latn-CS"/>
        </w:rPr>
      </w:pPr>
      <w:r>
        <w:rPr>
          <w:lang w:val="sr-Latn-CS"/>
        </w:rPr>
        <w:t xml:space="preserve">Agencija za ketering </w:t>
      </w:r>
      <w:r w:rsidR="00A55444">
        <w:rPr>
          <w:lang w:val="sr-Latn-CS"/>
        </w:rPr>
        <w:t xml:space="preserve"> je prijavljen</w:t>
      </w:r>
      <w:r>
        <w:rPr>
          <w:lang w:val="sr-Latn-CS"/>
        </w:rPr>
        <w:t>a</w:t>
      </w:r>
      <w:r w:rsidR="00A55444">
        <w:rPr>
          <w:lang w:val="sr-Latn-CS"/>
        </w:rPr>
        <w:t xml:space="preserve"> na portal.</w:t>
      </w:r>
    </w:p>
    <w:p w14:paraId="6B8EADE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BB38A2E" w14:textId="77777777"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B834B2">
        <w:rPr>
          <w:lang w:val="sr-Latn-CS"/>
        </w:rPr>
        <w:t>menijima</w:t>
      </w:r>
      <w:r>
        <w:rPr>
          <w:lang w:val="sr-Latn-CS"/>
        </w:rPr>
        <w:t>.</w:t>
      </w:r>
    </w:p>
    <w:p w14:paraId="11C8F755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B834B2">
        <w:rPr>
          <w:lang w:val="sr-Latn-CS"/>
        </w:rPr>
        <w:t>menijima</w:t>
      </w:r>
      <w:r>
        <w:rPr>
          <w:lang w:val="sr-Latn-CS"/>
        </w:rPr>
        <w:t>.</w:t>
      </w:r>
    </w:p>
    <w:p w14:paraId="65C52B94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</w:t>
      </w:r>
      <w:r w:rsidR="00B834B2">
        <w:rPr>
          <w:lang w:val="sr-Latn-CS"/>
        </w:rPr>
        <w:t>k bira opciju za dodavanje novog menija</w:t>
      </w:r>
      <w:r>
        <w:rPr>
          <w:lang w:val="sr-Latn-CS"/>
        </w:rPr>
        <w:t>.</w:t>
      </w:r>
    </w:p>
    <w:p w14:paraId="5825B357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</w:t>
      </w:r>
      <w:r w:rsidR="00B834B2">
        <w:rPr>
          <w:lang w:val="sr-Latn-CS"/>
        </w:rPr>
        <w:t>azuje se forma za dodavanje novog menija</w:t>
      </w:r>
      <w:r>
        <w:rPr>
          <w:lang w:val="sr-Latn-CS"/>
        </w:rPr>
        <w:t>.</w:t>
      </w:r>
    </w:p>
    <w:p w14:paraId="395E03FF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tip </w:t>
      </w:r>
      <w:r w:rsidR="00B834B2">
        <w:rPr>
          <w:lang w:val="sr-Latn-CS"/>
        </w:rPr>
        <w:t>menija</w:t>
      </w:r>
      <w:r>
        <w:rPr>
          <w:lang w:val="sr-Latn-CS"/>
        </w:rPr>
        <w:t>.</w:t>
      </w:r>
    </w:p>
    <w:p w14:paraId="66CC1CFC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</w:t>
      </w:r>
      <w:r w:rsidR="00B834B2">
        <w:rPr>
          <w:lang w:val="sr-Latn-CS"/>
        </w:rPr>
        <w:t xml:space="preserve">žava se forma za dodavanje novog menija </w:t>
      </w:r>
      <w:r>
        <w:rPr>
          <w:lang w:val="sr-Latn-CS"/>
        </w:rPr>
        <w:t>sa odgovarajućim poljima.</w:t>
      </w:r>
    </w:p>
    <w:p w14:paraId="3F80D719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14:paraId="4CC8B4F8" w14:textId="77777777" w:rsidR="00D77D96" w:rsidRP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 w:rsidR="00B834B2">
        <w:t>meniju</w:t>
      </w:r>
      <w:proofErr w:type="spellEnd"/>
      <w:r w:rsidR="00B834B2">
        <w:t xml:space="preserve"> </w:t>
      </w:r>
      <w:proofErr w:type="spellStart"/>
      <w:r w:rsidR="00B834B2">
        <w:t>nisu</w:t>
      </w:r>
      <w:proofErr w:type="spellEnd"/>
      <w:r w:rsidR="00B834B2">
        <w:t xml:space="preserve"> </w:t>
      </w:r>
      <w:proofErr w:type="spellStart"/>
      <w:r w:rsidR="00B834B2">
        <w:t>validni</w:t>
      </w:r>
      <w:proofErr w:type="spellEnd"/>
      <w:r>
        <w:t>].</w:t>
      </w:r>
    </w:p>
    <w:p w14:paraId="4AD37498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2D2CD7A4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14:paraId="2C59820D" w14:textId="77777777" w:rsidR="007E0B43" w:rsidRPr="007E0B43" w:rsidRDefault="00B834B2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00DEED8A" w14:textId="77777777" w:rsidR="007E0B43" w:rsidRPr="005B4961" w:rsidRDefault="005B4961" w:rsidP="007E0B43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o </w:t>
      </w:r>
      <w:proofErr w:type="spellStart"/>
      <w:r w:rsidR="00B834B2">
        <w:rPr>
          <w:i/>
          <w:iCs/>
        </w:rPr>
        <w:t>meniju</w:t>
      </w:r>
      <w:proofErr w:type="spellEnd"/>
      <w:r w:rsidR="00B834B2">
        <w:rPr>
          <w:i/>
          <w:iCs/>
        </w:rPr>
        <w:t xml:space="preserve"> </w:t>
      </w:r>
      <w:proofErr w:type="spellStart"/>
      <w:r w:rsidR="00B834B2">
        <w:rPr>
          <w:i/>
          <w:iCs/>
        </w:rPr>
        <w:t>nisu</w:t>
      </w:r>
      <w:proofErr w:type="spellEnd"/>
      <w:r w:rsidR="00B834B2">
        <w:rPr>
          <w:i/>
          <w:iCs/>
        </w:rPr>
        <w:t xml:space="preserve"> </w:t>
      </w:r>
      <w:proofErr w:type="spellStart"/>
      <w:r w:rsidR="00B834B2">
        <w:rPr>
          <w:i/>
          <w:iCs/>
        </w:rPr>
        <w:t>validni</w:t>
      </w:r>
      <w:proofErr w:type="spellEnd"/>
      <w:r>
        <w:t xml:space="preserve">] </w:t>
      </w:r>
      <w:r>
        <w:rPr>
          <w:lang w:val="sr-Latn-CS"/>
        </w:rPr>
        <w:t>Prikazuje se poruka o greški na formi za unos podataka o publikaciji.</w:t>
      </w:r>
    </w:p>
    <w:p w14:paraId="034B7F2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25ADC76" w14:textId="77777777" w:rsidR="007E0B43" w:rsidRDefault="007B7761" w:rsidP="007E0B43">
      <w:pPr>
        <w:pStyle w:val="BodyText"/>
        <w:rPr>
          <w:lang w:val="sr-Latn-CS"/>
        </w:rPr>
      </w:pPr>
      <w:r>
        <w:rPr>
          <w:lang w:val="sr-Latn-CS"/>
        </w:rPr>
        <w:t>Novi meni je dodat</w:t>
      </w:r>
      <w:r w:rsidR="00D77D96">
        <w:rPr>
          <w:lang w:val="sr-Latn-CS"/>
        </w:rPr>
        <w:t>.</w:t>
      </w:r>
    </w:p>
    <w:p w14:paraId="72C8442F" w14:textId="77777777" w:rsidR="006C2F57" w:rsidRPr="003372D3" w:rsidRDefault="006C2F57" w:rsidP="006C2F57">
      <w:pPr>
        <w:pStyle w:val="Heading2"/>
        <w:rPr>
          <w:lang w:val="sr-Latn-CS"/>
        </w:rPr>
      </w:pPr>
      <w:bookmarkStart w:id="35" w:name="_Toc163018909"/>
      <w:bookmarkStart w:id="36" w:name="_Toc162655540"/>
      <w:r>
        <w:rPr>
          <w:lang w:val="sr-Latn-CS"/>
        </w:rPr>
        <w:t>Brisanje postojeće</w:t>
      </w:r>
      <w:r w:rsidR="00B834B2">
        <w:rPr>
          <w:lang w:val="sr-Latn-CS"/>
        </w:rPr>
        <w:t>g</w:t>
      </w:r>
      <w:r>
        <w:rPr>
          <w:lang w:val="sr-Latn-CS"/>
        </w:rPr>
        <w:t xml:space="preserve"> </w:t>
      </w:r>
      <w:bookmarkEnd w:id="35"/>
      <w:r w:rsidR="00B834B2">
        <w:rPr>
          <w:lang w:val="sr-Latn-CS"/>
        </w:rPr>
        <w:t>menija</w:t>
      </w:r>
      <w:bookmarkEnd w:id="36"/>
    </w:p>
    <w:p w14:paraId="07ECC22D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0E1DF8A" w14:textId="77777777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Biranje postojeće</w:t>
      </w:r>
      <w:r w:rsidR="00B834B2">
        <w:rPr>
          <w:lang w:val="sr-Latn-CS"/>
        </w:rPr>
        <w:t>g</w:t>
      </w:r>
      <w:r>
        <w:rPr>
          <w:lang w:val="sr-Latn-CS"/>
        </w:rPr>
        <w:t xml:space="preserve"> </w:t>
      </w:r>
      <w:r w:rsidR="00B834B2">
        <w:rPr>
          <w:lang w:val="sr-Latn-CS"/>
        </w:rPr>
        <w:t>menija</w:t>
      </w:r>
      <w:r>
        <w:rPr>
          <w:lang w:val="sr-Latn-CS"/>
        </w:rPr>
        <w:t xml:space="preserve"> od strane</w:t>
      </w:r>
      <w:r w:rsidR="00B834B2">
        <w:rPr>
          <w:lang w:val="sr-Latn-CS"/>
        </w:rPr>
        <w:t xml:space="preserve"> agencije za ketering </w:t>
      </w:r>
      <w:r>
        <w:rPr>
          <w:lang w:val="sr-Latn-CS"/>
        </w:rPr>
        <w:t xml:space="preserve"> ili administratora.</w:t>
      </w:r>
    </w:p>
    <w:p w14:paraId="14496489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EA2A679" w14:textId="77777777" w:rsidR="006C2F57" w:rsidRDefault="00B834B2" w:rsidP="006C2F57">
      <w:pPr>
        <w:pStyle w:val="BodyText"/>
        <w:rPr>
          <w:lang w:val="sr-Latn-CS"/>
        </w:rPr>
      </w:pPr>
      <w:r>
        <w:rPr>
          <w:lang w:val="sr-Latn-CS"/>
        </w:rPr>
        <w:t>Agencija za ketering</w:t>
      </w:r>
      <w:r w:rsidR="006C2F57">
        <w:rPr>
          <w:lang w:val="sr-Latn-CS"/>
        </w:rPr>
        <w:t>, Administrator.</w:t>
      </w:r>
    </w:p>
    <w:p w14:paraId="20D94D7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B7DC272" w14:textId="77777777" w:rsidR="006C2F57" w:rsidRDefault="00B834B2" w:rsidP="006C2F57">
      <w:pPr>
        <w:pStyle w:val="BodyText"/>
        <w:rPr>
          <w:lang w:val="sr-Latn-CS"/>
        </w:rPr>
      </w:pPr>
      <w:r>
        <w:rPr>
          <w:lang w:val="sr-Latn-CS"/>
        </w:rPr>
        <w:t>Agencija za ketering</w:t>
      </w:r>
      <w:r w:rsidR="006C2F57">
        <w:rPr>
          <w:lang w:val="sr-Latn-CS"/>
        </w:rPr>
        <w:t xml:space="preserve"> je prijavljen</w:t>
      </w:r>
      <w:r>
        <w:rPr>
          <w:lang w:val="sr-Latn-CS"/>
        </w:rPr>
        <w:t>a</w:t>
      </w:r>
      <w:r w:rsidR="006C2F57">
        <w:rPr>
          <w:lang w:val="sr-Latn-CS"/>
        </w:rPr>
        <w:t xml:space="preserve"> na portal.</w:t>
      </w:r>
    </w:p>
    <w:p w14:paraId="32995EB0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0D26685" w14:textId="77777777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B834B2">
        <w:rPr>
          <w:lang w:val="sr-Latn-CS"/>
        </w:rPr>
        <w:t>menijima</w:t>
      </w:r>
      <w:r>
        <w:rPr>
          <w:lang w:val="sr-Latn-CS"/>
        </w:rPr>
        <w:t>.</w:t>
      </w:r>
    </w:p>
    <w:p w14:paraId="62B3DB53" w14:textId="77777777"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B834B2">
        <w:rPr>
          <w:lang w:val="sr-Latn-CS"/>
        </w:rPr>
        <w:t>menijima</w:t>
      </w:r>
      <w:r>
        <w:rPr>
          <w:lang w:val="sr-Latn-CS"/>
        </w:rPr>
        <w:t>.</w:t>
      </w:r>
    </w:p>
    <w:p w14:paraId="28F1E548" w14:textId="77777777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B834B2">
        <w:rPr>
          <w:lang w:val="sr-Latn-CS"/>
        </w:rPr>
        <w:t>brisanje određenog menija</w:t>
      </w:r>
      <w:r>
        <w:rPr>
          <w:lang w:val="sr-Latn-CS"/>
        </w:rPr>
        <w:t>.</w:t>
      </w:r>
    </w:p>
    <w:p w14:paraId="62F5C4BC" w14:textId="77777777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526F1">
        <w:rPr>
          <w:lang w:val="sr-Latn-CS"/>
        </w:rPr>
        <w:t xml:space="preserve">poruka za potvrdu brisanja </w:t>
      </w:r>
      <w:r w:rsidR="00B834B2">
        <w:rPr>
          <w:lang w:val="sr-Latn-CS"/>
        </w:rPr>
        <w:t>menija</w:t>
      </w:r>
      <w:r>
        <w:rPr>
          <w:lang w:val="sr-Latn-CS"/>
        </w:rPr>
        <w:t>.</w:t>
      </w:r>
    </w:p>
    <w:p w14:paraId="09894860" w14:textId="77777777" w:rsidR="006C2F57" w:rsidRDefault="004526F1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</w:t>
      </w:r>
      <w:r w:rsidR="00B834B2">
        <w:rPr>
          <w:lang w:val="sr-Latn-CS"/>
        </w:rPr>
        <w:t>tvrđuje da želi da obriše zadati meni</w:t>
      </w:r>
      <w:r w:rsidR="006C2F57">
        <w:rPr>
          <w:lang w:val="sr-Latn-CS"/>
        </w:rPr>
        <w:t>.</w:t>
      </w:r>
    </w:p>
    <w:p w14:paraId="72AA49D0" w14:textId="77777777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 xml:space="preserve">ši se </w:t>
      </w:r>
      <w:r w:rsidR="004526F1">
        <w:rPr>
          <w:lang w:val="sr-Latn-CS"/>
        </w:rPr>
        <w:t xml:space="preserve">brisanje podataka o </w:t>
      </w:r>
      <w:r w:rsidR="00B834B2">
        <w:rPr>
          <w:lang w:val="sr-Latn-CS"/>
        </w:rPr>
        <w:t>meniju</w:t>
      </w:r>
      <w:r w:rsidR="004526F1">
        <w:rPr>
          <w:lang w:val="sr-Latn-CS"/>
        </w:rPr>
        <w:t xml:space="preserve"> u bazi podataka</w:t>
      </w:r>
      <w:r>
        <w:rPr>
          <w:lang w:val="sr-Latn-CS"/>
        </w:rPr>
        <w:t>.</w:t>
      </w:r>
    </w:p>
    <w:p w14:paraId="09DEA095" w14:textId="77777777"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Osvežava se stranica sa </w:t>
      </w:r>
      <w:r w:rsidR="00B834B2">
        <w:rPr>
          <w:lang w:val="sr-Latn-CS"/>
        </w:rPr>
        <w:t>menijima</w:t>
      </w:r>
      <w:r>
        <w:rPr>
          <w:lang w:val="sr-Latn-CS"/>
        </w:rPr>
        <w:t>.</w:t>
      </w:r>
    </w:p>
    <w:p w14:paraId="3CC33CE3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9039241" w14:textId="77777777"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14:paraId="090E8D8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E581337" w14:textId="77777777" w:rsidR="006C2F57" w:rsidRDefault="00B834B2" w:rsidP="004526F1">
      <w:pPr>
        <w:pStyle w:val="BodyText"/>
        <w:rPr>
          <w:lang w:val="sr-Latn-CS"/>
        </w:rPr>
      </w:pPr>
      <w:r>
        <w:rPr>
          <w:lang w:val="sr-Latn-CS"/>
        </w:rPr>
        <w:t>Izabran meni je obrisan</w:t>
      </w:r>
      <w:r w:rsidR="006C2F57">
        <w:rPr>
          <w:lang w:val="sr-Latn-CS"/>
        </w:rPr>
        <w:t>.</w:t>
      </w:r>
    </w:p>
    <w:p w14:paraId="63E5EE09" w14:textId="77777777" w:rsidR="00786068" w:rsidRPr="003372D3" w:rsidRDefault="003D60F1" w:rsidP="00786068">
      <w:pPr>
        <w:pStyle w:val="Heading2"/>
        <w:rPr>
          <w:lang w:val="sr-Latn-CS"/>
        </w:rPr>
      </w:pPr>
      <w:bookmarkStart w:id="37" w:name="_Toc163018910"/>
      <w:bookmarkStart w:id="38" w:name="_Toc162655541"/>
      <w:r>
        <w:rPr>
          <w:lang w:val="sr-Latn-CS"/>
        </w:rPr>
        <w:t xml:space="preserve">Ažuriranje </w:t>
      </w:r>
      <w:bookmarkEnd w:id="37"/>
      <w:r w:rsidR="00B834B2">
        <w:rPr>
          <w:lang w:val="sr-Latn-CS"/>
        </w:rPr>
        <w:t>podataka o meniju</w:t>
      </w:r>
      <w:bookmarkEnd w:id="38"/>
    </w:p>
    <w:p w14:paraId="06E9ACEF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D9C023F" w14:textId="77777777" w:rsidR="007E0B43" w:rsidRDefault="005C333A" w:rsidP="005C333A">
      <w:pPr>
        <w:pStyle w:val="BodyText"/>
        <w:rPr>
          <w:lang w:val="sr-Latn-CS"/>
        </w:rPr>
      </w:pPr>
      <w:r>
        <w:rPr>
          <w:lang w:val="sr-Latn-CS"/>
        </w:rPr>
        <w:t xml:space="preserve">Izmena </w:t>
      </w:r>
      <w:r w:rsidR="00B834B2">
        <w:rPr>
          <w:lang w:val="sr-Latn-CS"/>
        </w:rPr>
        <w:t>podataka o meniju.</w:t>
      </w:r>
    </w:p>
    <w:p w14:paraId="750F184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F23637D" w14:textId="77777777" w:rsidR="007E0B43" w:rsidRDefault="00B834B2" w:rsidP="007C4972">
      <w:pPr>
        <w:pStyle w:val="BodyText"/>
        <w:rPr>
          <w:lang w:val="sr-Latn-CS"/>
        </w:rPr>
      </w:pPr>
      <w:r>
        <w:rPr>
          <w:lang w:val="sr-Latn-CS"/>
        </w:rPr>
        <w:t>Agencija za ketering</w:t>
      </w:r>
      <w:r w:rsidR="007E0B43">
        <w:rPr>
          <w:lang w:val="sr-Latn-CS"/>
        </w:rPr>
        <w:t>, Administrator.</w:t>
      </w:r>
    </w:p>
    <w:p w14:paraId="6BAC8A7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484806" w14:textId="77777777" w:rsidR="007E0B43" w:rsidRDefault="00B834B2" w:rsidP="007E0B43">
      <w:pPr>
        <w:pStyle w:val="BodyText"/>
        <w:rPr>
          <w:lang w:val="sr-Latn-CS"/>
        </w:rPr>
      </w:pPr>
      <w:r>
        <w:rPr>
          <w:lang w:val="sr-Latn-CS"/>
        </w:rPr>
        <w:t xml:space="preserve">Agencija za ketering </w:t>
      </w:r>
      <w:r w:rsidR="00082A7C">
        <w:rPr>
          <w:lang w:val="sr-Latn-CS"/>
        </w:rPr>
        <w:t xml:space="preserve"> je prijavljen</w:t>
      </w:r>
      <w:r>
        <w:rPr>
          <w:lang w:val="sr-Latn-CS"/>
        </w:rPr>
        <w:t xml:space="preserve">a </w:t>
      </w:r>
      <w:r w:rsidR="00082A7C">
        <w:rPr>
          <w:lang w:val="sr-Latn-CS"/>
        </w:rPr>
        <w:t xml:space="preserve"> na portal.</w:t>
      </w:r>
    </w:p>
    <w:p w14:paraId="50FFFDE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7BC33BB" w14:textId="77777777" w:rsidR="00A87065" w:rsidRPr="009D5ECD" w:rsidRDefault="00B834B2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 xml:space="preserve">Agencija za ketering </w:t>
      </w:r>
      <w:r w:rsidR="00A87065" w:rsidRPr="009D5ECD">
        <w:rPr>
          <w:lang w:val="sr-Latn-CS"/>
        </w:rPr>
        <w:t xml:space="preserve"> bira opciju </w:t>
      </w:r>
      <w:r w:rsidR="00A87065">
        <w:rPr>
          <w:lang w:val="sr-Latn-CS"/>
        </w:rPr>
        <w:t>za prikaz stranice</w:t>
      </w:r>
      <w:r>
        <w:rPr>
          <w:lang w:val="sr-Latn-CS"/>
        </w:rPr>
        <w:t xml:space="preserve"> sa menijima</w:t>
      </w:r>
      <w:r w:rsidR="00A87065" w:rsidRPr="009D5ECD">
        <w:rPr>
          <w:lang w:val="sr-Latn-CS"/>
        </w:rPr>
        <w:t>.</w:t>
      </w:r>
    </w:p>
    <w:p w14:paraId="5A1931DF" w14:textId="7777777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lastRenderedPageBreak/>
        <w:t xml:space="preserve">Prikazuje se stranica sa </w:t>
      </w:r>
      <w:r>
        <w:rPr>
          <w:lang w:val="sr-Latn-CS"/>
        </w:rPr>
        <w:t xml:space="preserve">osnovnim podacima o </w:t>
      </w:r>
      <w:r w:rsidR="00B834B2">
        <w:rPr>
          <w:lang w:val="sr-Latn-CS"/>
        </w:rPr>
        <w:t>menijima</w:t>
      </w:r>
      <w:r w:rsidRPr="009D5ECD">
        <w:rPr>
          <w:lang w:val="sr-Latn-CS"/>
        </w:rPr>
        <w:t>.</w:t>
      </w:r>
    </w:p>
    <w:p w14:paraId="139B26E9" w14:textId="7777777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14:paraId="42306587" w14:textId="7777777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</w:t>
      </w:r>
      <w:r w:rsidR="00B834B2">
        <w:rPr>
          <w:lang w:val="sr-Latn-CS"/>
        </w:rPr>
        <w:t xml:space="preserve"> u formi</w:t>
      </w:r>
      <w:r w:rsidRPr="009D5ECD">
        <w:rPr>
          <w:lang w:val="sr-Latn-CS"/>
        </w:rPr>
        <w:t xml:space="preserve">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14:paraId="55B3BE50" w14:textId="7777777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6B98EDD5" w14:textId="77777777" w:rsidR="007E0B43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14:paraId="64E8FE5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9730489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81D1F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B5FB9AF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Sadržaj</w:t>
      </w:r>
      <w:r w:rsidR="00B834B2">
        <w:rPr>
          <w:lang w:val="sr-Latn-CS"/>
        </w:rPr>
        <w:t xml:space="preserve"> stranice sa</w:t>
      </w:r>
      <w:r>
        <w:rPr>
          <w:lang w:val="sr-Latn-CS"/>
        </w:rPr>
        <w:t xml:space="preserve"> </w:t>
      </w:r>
      <w:r w:rsidR="00B834B2">
        <w:rPr>
          <w:lang w:val="sr-Latn-CS"/>
        </w:rPr>
        <w:t>menijima</w:t>
      </w:r>
      <w:r>
        <w:rPr>
          <w:lang w:val="sr-Latn-CS"/>
        </w:rPr>
        <w:t xml:space="preserve"> je izmenjen.</w:t>
      </w:r>
    </w:p>
    <w:p w14:paraId="6190EDB6" w14:textId="3A86B7AE" w:rsidR="00786068" w:rsidRPr="003372D3" w:rsidRDefault="00F379C5" w:rsidP="00786068">
      <w:pPr>
        <w:pStyle w:val="Heading2"/>
        <w:rPr>
          <w:lang w:val="sr-Latn-CS"/>
        </w:rPr>
      </w:pPr>
      <w:bookmarkStart w:id="39" w:name="_Toc162655542"/>
      <w:r>
        <w:rPr>
          <w:lang w:val="sr-Latn-CS"/>
        </w:rPr>
        <w:t>Registrovanje</w:t>
      </w:r>
      <w:bookmarkEnd w:id="39"/>
    </w:p>
    <w:p w14:paraId="0FFC3E0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AE557E1" w14:textId="133635F9"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Kreiranje korisničkog naloga za novog</w:t>
      </w:r>
      <w:r w:rsidR="00F379C5">
        <w:rPr>
          <w:lang w:val="sr-Latn-CS"/>
        </w:rPr>
        <w:t xml:space="preserve"> korisnika/agenciju</w:t>
      </w:r>
      <w:r>
        <w:rPr>
          <w:lang w:val="sr-Latn-CS"/>
        </w:rPr>
        <w:t>.</w:t>
      </w:r>
    </w:p>
    <w:p w14:paraId="2B6946C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1BFAA62" w14:textId="77777777" w:rsidR="00F379C5" w:rsidRDefault="00F379C5" w:rsidP="00F379C5">
      <w:pPr>
        <w:pStyle w:val="BodyText"/>
        <w:rPr>
          <w:lang w:val="sr-Latn-CS"/>
        </w:rPr>
      </w:pPr>
      <w:r>
        <w:rPr>
          <w:lang w:val="sr-Latn-CS"/>
        </w:rPr>
        <w:t>Korisnik portala, Agencija za ketering, Administrator.</w:t>
      </w:r>
    </w:p>
    <w:p w14:paraId="7C0296C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606177" w14:textId="1AAF0E66"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F379C5">
        <w:rPr>
          <w:lang w:val="sr-Latn-CS"/>
        </w:rPr>
        <w:t>/agencija nema nalog na sajtu</w:t>
      </w:r>
      <w:r>
        <w:rPr>
          <w:lang w:val="sr-Latn-CS"/>
        </w:rPr>
        <w:t>.</w:t>
      </w:r>
    </w:p>
    <w:p w14:paraId="2E87BE3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8990F5C" w14:textId="6D16C424" w:rsidR="007E0B43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</w:t>
      </w:r>
      <w:r w:rsidR="00F379C5">
        <w:rPr>
          <w:lang w:val="sr-Latn-CS"/>
        </w:rPr>
        <w:t>/agencija ide na stranicu za registrovanje.</w:t>
      </w:r>
    </w:p>
    <w:p w14:paraId="5D6C5012" w14:textId="433F15D7" w:rsidR="00F379C5" w:rsidRDefault="00F379C5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Otvara formu za registrovanje.</w:t>
      </w:r>
    </w:p>
    <w:p w14:paraId="33E84D8E" w14:textId="0002B478" w:rsidR="00F379C5" w:rsidRDefault="00F379C5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Unosi podatek koji su potrebni</w:t>
      </w:r>
      <w:r w:rsidR="007811F6">
        <w:rPr>
          <w:lang w:val="sr-Latn-CS"/>
        </w:rPr>
        <w:t xml:space="preserve"> za registraciju</w:t>
      </w:r>
    </w:p>
    <w:p w14:paraId="50240BDC" w14:textId="3848A2F0" w:rsidR="007811F6" w:rsidRDefault="007811F6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Submit dugme registruj se</w:t>
      </w:r>
    </w:p>
    <w:p w14:paraId="67DBAF73" w14:textId="3168BC5C" w:rsidR="007811F6" w:rsidRDefault="007811F6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Salju se podaci na server</w:t>
      </w:r>
    </w:p>
    <w:p w14:paraId="477CABDA" w14:textId="0F8E5552" w:rsidR="007811F6" w:rsidRDefault="007811F6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Query</w:t>
      </w:r>
    </w:p>
    <w:p w14:paraId="6BF50289" w14:textId="577337E9" w:rsidR="007811F6" w:rsidRDefault="007811F6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Potvrda da je registrovan ukoliko nije zauzet email</w:t>
      </w:r>
    </w:p>
    <w:p w14:paraId="55048552" w14:textId="32113486" w:rsidR="007811F6" w:rsidRDefault="007811F6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Otvara mu se forma za logovanje</w:t>
      </w:r>
    </w:p>
    <w:p w14:paraId="1C194DE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1CDAF5F" w14:textId="0274C349" w:rsidR="007E0B43" w:rsidRPr="00562041" w:rsidRDefault="00562041" w:rsidP="006D2FE2">
      <w:pPr>
        <w:pStyle w:val="BodyText"/>
        <w:rPr>
          <w:lang w:val="sr-Latn-CS"/>
        </w:rPr>
      </w:pPr>
      <w:r>
        <w:t>[</w:t>
      </w:r>
      <w:proofErr w:type="spellStart"/>
      <w:r w:rsidRPr="006D2FE2">
        <w:rPr>
          <w:i/>
          <w:iCs/>
        </w:rPr>
        <w:t>Korisni</w:t>
      </w:r>
      <w:proofErr w:type="spellEnd"/>
      <w:r w:rsidRPr="006D2FE2">
        <w:rPr>
          <w:i/>
          <w:iCs/>
          <w:lang w:val="sr-Latn-CS"/>
        </w:rPr>
        <w:t>čk</w:t>
      </w:r>
      <w:r w:rsidR="007811F6">
        <w:rPr>
          <w:i/>
          <w:iCs/>
          <w:lang w:val="sr-Latn-CS"/>
        </w:rPr>
        <w:t>i email je vec zauzet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14:paraId="1ACD81F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8FEB764" w14:textId="77777777" w:rsidR="007E0B43" w:rsidRDefault="00562041" w:rsidP="007E0B43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14:paraId="15CD0139" w14:textId="0DD17EFF" w:rsidR="007811F6" w:rsidRDefault="007811F6" w:rsidP="007E0B43">
      <w:pPr>
        <w:pStyle w:val="BodyText"/>
        <w:rPr>
          <w:b/>
          <w:bCs/>
          <w:lang w:val="sr-Latn-CS"/>
        </w:rPr>
      </w:pPr>
      <w:r w:rsidRPr="007811F6">
        <w:rPr>
          <w:b/>
          <w:bCs/>
          <w:lang w:val="sr-Latn-CS"/>
        </w:rPr>
        <w:t>Dijagram sekvence:</w:t>
      </w:r>
    </w:p>
    <w:p w14:paraId="12FBC11F" w14:textId="4F75FFB4" w:rsidR="007811F6" w:rsidRPr="007811F6" w:rsidRDefault="007811F6" w:rsidP="007E0B43">
      <w:pPr>
        <w:pStyle w:val="BodyText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lastRenderedPageBreak/>
        <w:drawing>
          <wp:inline distT="0" distB="0" distL="0" distR="0" wp14:anchorId="7CDF690A" wp14:editId="0F60EABD">
            <wp:extent cx="4095666" cy="4800600"/>
            <wp:effectExtent l="0" t="0" r="0" b="0"/>
            <wp:docPr id="12" name="Picture 12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diagram of a projec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71" cy="480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640D" w14:textId="1A90F052" w:rsidR="00786068" w:rsidRPr="003372D3" w:rsidRDefault="007811F6" w:rsidP="00786068">
      <w:pPr>
        <w:pStyle w:val="Heading2"/>
        <w:rPr>
          <w:lang w:val="sr-Latn-CS"/>
        </w:rPr>
      </w:pPr>
      <w:bookmarkStart w:id="40" w:name="_Toc162655543"/>
      <w:r>
        <w:rPr>
          <w:lang w:val="sr-Latn-CS"/>
        </w:rPr>
        <w:t>Iznajmljivanje oglasa i keteringa</w:t>
      </w:r>
      <w:bookmarkEnd w:id="40"/>
    </w:p>
    <w:p w14:paraId="0EE10FB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B244315" w14:textId="2C2C1981" w:rsidR="007E0B43" w:rsidRDefault="007811F6" w:rsidP="007E0B43">
      <w:pPr>
        <w:pStyle w:val="BodyText"/>
        <w:rPr>
          <w:lang w:val="sr-Latn-CS"/>
        </w:rPr>
      </w:pPr>
      <w:r>
        <w:rPr>
          <w:lang w:val="sr-Latn-CS"/>
        </w:rPr>
        <w:t>Iznajmljivanje oglasa a zatim i keteringa za tu lokaciju</w:t>
      </w:r>
      <w:r w:rsidR="00D14007">
        <w:rPr>
          <w:lang w:val="sr-Latn-CS"/>
        </w:rPr>
        <w:t>.</w:t>
      </w:r>
    </w:p>
    <w:p w14:paraId="692E5C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2A0E0CB" w14:textId="4A9BC531" w:rsidR="007E0B43" w:rsidRDefault="007811F6" w:rsidP="007C4972">
      <w:pPr>
        <w:pStyle w:val="BodyText"/>
        <w:rPr>
          <w:lang w:val="sr-Latn-CS"/>
        </w:rPr>
      </w:pPr>
      <w:r>
        <w:rPr>
          <w:lang w:val="sr-Latn-CS"/>
        </w:rPr>
        <w:t>Korisnik, Administrator</w:t>
      </w:r>
      <w:r w:rsidR="007E0B43">
        <w:rPr>
          <w:lang w:val="sr-Latn-CS"/>
        </w:rPr>
        <w:t>.</w:t>
      </w:r>
    </w:p>
    <w:p w14:paraId="60DC8A3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B00C5F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14:paraId="07D7538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82822E1" w14:textId="43278079" w:rsidR="007811F6" w:rsidRPr="007811F6" w:rsidRDefault="005E1391" w:rsidP="007811F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 xml:space="preserve">Korisnik bira </w:t>
      </w:r>
      <w:r w:rsidR="007811F6">
        <w:rPr>
          <w:lang w:val="sr-Latn-CS"/>
        </w:rPr>
        <w:t>oglas koji ce da iznajmi</w:t>
      </w:r>
    </w:p>
    <w:p w14:paraId="70AB245E" w14:textId="363AD09E" w:rsidR="007811F6" w:rsidRPr="007811F6" w:rsidRDefault="007811F6" w:rsidP="007811F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Otvara oglas</w:t>
      </w:r>
    </w:p>
    <w:p w14:paraId="0F67FBC5" w14:textId="5C1EA23E" w:rsidR="007811F6" w:rsidRPr="007811F6" w:rsidRDefault="007811F6" w:rsidP="007811F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Ukoliko je oglas slobodan za taj period moze da ga iznajmi</w:t>
      </w:r>
    </w:p>
    <w:p w14:paraId="0F2FD8E7" w14:textId="2A0C303C" w:rsidR="007811F6" w:rsidRPr="007811F6" w:rsidRDefault="007811F6" w:rsidP="007811F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Ide na dugme iznajmi</w:t>
      </w:r>
    </w:p>
    <w:p w14:paraId="7E29219F" w14:textId="104CE34C" w:rsidR="007811F6" w:rsidRPr="007811F6" w:rsidRDefault="007811F6" w:rsidP="007811F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Odlazi na stranicu za keteringe</w:t>
      </w:r>
    </w:p>
    <w:p w14:paraId="72B1395A" w14:textId="7169789B" w:rsidR="007811F6" w:rsidRPr="007811F6" w:rsidRDefault="007811F6" w:rsidP="007811F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Bira ketering ukoliko mu je potreban</w:t>
      </w:r>
    </w:p>
    <w:p w14:paraId="46B79B15" w14:textId="1D0D0DD0" w:rsidR="007811F6" w:rsidRPr="007811F6" w:rsidRDefault="007811F6" w:rsidP="007811F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lastRenderedPageBreak/>
        <w:t>Ide na dugme iznajmi</w:t>
      </w:r>
    </w:p>
    <w:p w14:paraId="23189BFC" w14:textId="397F6CB7" w:rsidR="007811F6" w:rsidRPr="007811F6" w:rsidRDefault="007811F6" w:rsidP="007811F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Ukoliko je moguce inzajmljivanje strize mu poruka da je iznajmljen</w:t>
      </w:r>
    </w:p>
    <w:p w14:paraId="3EA43870" w14:textId="2C402272" w:rsidR="007811F6" w:rsidRPr="007811F6" w:rsidRDefault="007811F6" w:rsidP="007811F6">
      <w:pPr>
        <w:pStyle w:val="BodyText"/>
        <w:numPr>
          <w:ilvl w:val="0"/>
          <w:numId w:val="15"/>
        </w:numPr>
        <w:rPr>
          <w:b/>
          <w:bCs/>
          <w:lang w:val="sr-Latn-CS"/>
        </w:rPr>
      </w:pPr>
      <w:r>
        <w:rPr>
          <w:lang w:val="sr-Latn-CS"/>
        </w:rPr>
        <w:t>Stize mu potvrda da je sve uspesno proslo</w:t>
      </w:r>
    </w:p>
    <w:p w14:paraId="0FBE9544" w14:textId="37D449C1" w:rsidR="007E0B43" w:rsidRPr="007811F6" w:rsidRDefault="007E0B43" w:rsidP="007811F6">
      <w:pPr>
        <w:pStyle w:val="BodyText"/>
        <w:rPr>
          <w:b/>
          <w:bCs/>
          <w:lang w:val="sr-Latn-CS"/>
        </w:rPr>
      </w:pPr>
      <w:r w:rsidRPr="007811F6">
        <w:rPr>
          <w:b/>
          <w:bCs/>
          <w:lang w:val="sr-Latn-CS"/>
        </w:rPr>
        <w:t>Izuzetci:</w:t>
      </w:r>
    </w:p>
    <w:p w14:paraId="1D711A04" w14:textId="1AD71F50" w:rsidR="007E0B43" w:rsidRDefault="007811F6" w:rsidP="007E0B43">
      <w:pPr>
        <w:pStyle w:val="BodyText"/>
        <w:rPr>
          <w:lang w:val="sr-Latn-CS"/>
        </w:rPr>
      </w:pPr>
      <w:r>
        <w:rPr>
          <w:lang w:val="sr-Latn-CS"/>
        </w:rPr>
        <w:t>Ukoliko je oglas zauzet za taj period</w:t>
      </w:r>
    </w:p>
    <w:p w14:paraId="16FFBA7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BA009E4" w14:textId="70047F97" w:rsidR="007E0B43" w:rsidRDefault="005E1391" w:rsidP="005E1391">
      <w:pPr>
        <w:pStyle w:val="BodyText"/>
        <w:rPr>
          <w:lang w:val="sr-Latn-CS"/>
        </w:rPr>
      </w:pPr>
      <w:r>
        <w:rPr>
          <w:lang w:val="sr-Latn-CS"/>
        </w:rPr>
        <w:t>Korisni</w:t>
      </w:r>
      <w:r w:rsidR="007811F6">
        <w:rPr>
          <w:lang w:val="sr-Latn-CS"/>
        </w:rPr>
        <w:t>k je iznajmio oglas i ketering ili samo oglas.</w:t>
      </w:r>
    </w:p>
    <w:p w14:paraId="061B7A13" w14:textId="1834B713" w:rsidR="00571DDD" w:rsidRDefault="00571DDD" w:rsidP="005E1391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3588DCD" w14:textId="653E1483" w:rsidR="00571DDD" w:rsidRPr="00571DDD" w:rsidRDefault="00571DDD" w:rsidP="005E1391">
      <w:pPr>
        <w:pStyle w:val="BodyText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drawing>
          <wp:inline distT="0" distB="0" distL="0" distR="0" wp14:anchorId="19A5C74D" wp14:editId="29AE6309">
            <wp:extent cx="4175287" cy="4056185"/>
            <wp:effectExtent l="0" t="0" r="0" b="0"/>
            <wp:docPr id="13" name="Picture 13" descr="A diagram of a company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diagram of a company structur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30" cy="407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D7BD8" w14:textId="77777777" w:rsidR="006E5E1D" w:rsidRDefault="006E5E1D" w:rsidP="006E5E1D">
      <w:pPr>
        <w:pStyle w:val="Heading1"/>
        <w:rPr>
          <w:lang w:val="sr-Latn-CS"/>
        </w:rPr>
      </w:pPr>
      <w:bookmarkStart w:id="41" w:name="_Toc163018916"/>
      <w:bookmarkStart w:id="42" w:name="_Toc162655544"/>
      <w:r>
        <w:rPr>
          <w:lang w:val="sr-Latn-CS"/>
        </w:rPr>
        <w:t>Dodatni zahtevi</w:t>
      </w:r>
      <w:bookmarkEnd w:id="41"/>
      <w:bookmarkEnd w:id="42"/>
    </w:p>
    <w:p w14:paraId="1604BA47" w14:textId="77777777" w:rsidR="00834900" w:rsidRPr="003372D3" w:rsidRDefault="00132780" w:rsidP="00834900">
      <w:pPr>
        <w:pStyle w:val="Heading2"/>
        <w:rPr>
          <w:lang w:val="sr-Latn-CS"/>
        </w:rPr>
      </w:pPr>
      <w:bookmarkStart w:id="43" w:name="_Toc163018917"/>
      <w:bookmarkStart w:id="44" w:name="_Toc162655545"/>
      <w:r>
        <w:rPr>
          <w:lang w:val="sr-Latn-CS"/>
        </w:rPr>
        <w:t>Funkcionalnost</w:t>
      </w:r>
      <w:bookmarkEnd w:id="43"/>
      <w:bookmarkEnd w:id="44"/>
    </w:p>
    <w:p w14:paraId="4E6B0118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7A15E49C" w14:textId="0A9DA0A3" w:rsidR="00167FDF" w:rsidRDefault="007B7761" w:rsidP="00DD0501">
      <w:pPr>
        <w:pStyle w:val="BodyText"/>
        <w:rPr>
          <w:lang w:val="sr-Latn-CS"/>
        </w:rPr>
      </w:pPr>
      <w:r>
        <w:rPr>
          <w:lang w:val="sr-Latn-CS"/>
        </w:rPr>
        <w:t>ZurkaNaKlik</w:t>
      </w:r>
      <w:r w:rsidR="00167FDF">
        <w:rPr>
          <w:lang w:val="sr-Latn-CS"/>
        </w:rPr>
        <w:t xml:space="preserve"> </w:t>
      </w:r>
      <w:r w:rsidR="00571DDD">
        <w:rPr>
          <w:lang w:val="sr-Latn-CS"/>
        </w:rPr>
        <w:t>sajt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34F02E48" w14:textId="77777777" w:rsidR="00834900" w:rsidRDefault="00834900" w:rsidP="00834900">
      <w:pPr>
        <w:pStyle w:val="Heading2"/>
        <w:rPr>
          <w:lang w:val="sr-Latn-CS"/>
        </w:rPr>
      </w:pPr>
      <w:bookmarkStart w:id="45" w:name="_Toc163018918"/>
      <w:bookmarkStart w:id="46" w:name="_Toc162655546"/>
      <w:r>
        <w:rPr>
          <w:lang w:val="sr-Latn-CS"/>
        </w:rPr>
        <w:t>Upotrebivost</w:t>
      </w:r>
      <w:bookmarkEnd w:id="45"/>
      <w:bookmarkEnd w:id="46"/>
    </w:p>
    <w:p w14:paraId="7D2C5280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2865EA3E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68D81C2C" w14:textId="5EB72DE2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7B7761">
        <w:rPr>
          <w:lang w:val="sr-Latn-CS"/>
        </w:rPr>
        <w:t>ZurkaNaKlik</w:t>
      </w:r>
      <w:r>
        <w:rPr>
          <w:lang w:val="sr-Latn-CS"/>
        </w:rPr>
        <w:t xml:space="preserve"> </w:t>
      </w:r>
      <w:r w:rsidR="00571DDD">
        <w:rPr>
          <w:lang w:val="sr-Latn-CS"/>
        </w:rPr>
        <w:t>sajta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45BDA10C" w14:textId="77777777" w:rsidR="00834900" w:rsidRPr="003372D3" w:rsidRDefault="00834900" w:rsidP="00834900">
      <w:pPr>
        <w:pStyle w:val="Heading2"/>
        <w:rPr>
          <w:lang w:val="sr-Latn-CS"/>
        </w:rPr>
      </w:pPr>
      <w:bookmarkStart w:id="47" w:name="_Toc163018919"/>
      <w:bookmarkStart w:id="48" w:name="_Toc162655547"/>
      <w:r>
        <w:rPr>
          <w:lang w:val="sr-Latn-CS"/>
        </w:rPr>
        <w:lastRenderedPageBreak/>
        <w:t>Pouzdanost</w:t>
      </w:r>
      <w:bookmarkEnd w:id="47"/>
      <w:bookmarkEnd w:id="48"/>
    </w:p>
    <w:p w14:paraId="16D813C4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A7B07D6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5CE8A170" w14:textId="77777777" w:rsidR="001517F6" w:rsidRDefault="007B7761" w:rsidP="00456A20">
      <w:pPr>
        <w:pStyle w:val="BodyText"/>
        <w:rPr>
          <w:lang w:val="sr-Latn-CS"/>
        </w:rPr>
      </w:pPr>
      <w:r>
        <w:rPr>
          <w:lang w:val="sr-Latn-CS"/>
        </w:rPr>
        <w:t>ZurkaNaKlik</w:t>
      </w:r>
      <w:r w:rsidR="00456A20">
        <w:rPr>
          <w:lang w:val="sr-Latn-CS"/>
        </w:rPr>
        <w:t xml:space="preserve"> portal će biti dostupan 24 časa dnevno, 7 dana u nedelji. Vreme kada portal nije dostupan ne sme da pređe 10%.</w:t>
      </w:r>
    </w:p>
    <w:p w14:paraId="638639E6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2F682232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8F49262" w14:textId="77777777" w:rsidR="00834900" w:rsidRPr="002661FE" w:rsidRDefault="00834900" w:rsidP="002661FE">
      <w:pPr>
        <w:pStyle w:val="Heading2"/>
      </w:pPr>
      <w:bookmarkStart w:id="49" w:name="_Toc163018920"/>
      <w:bookmarkStart w:id="50" w:name="_Toc162655548"/>
      <w:proofErr w:type="spellStart"/>
      <w:r w:rsidRPr="002661FE">
        <w:t>Performanse</w:t>
      </w:r>
      <w:bookmarkEnd w:id="49"/>
      <w:bookmarkEnd w:id="50"/>
      <w:proofErr w:type="spellEnd"/>
    </w:p>
    <w:p w14:paraId="69A0989C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510B7ECC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410C480D" w14:textId="78998E32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</w:t>
      </w:r>
      <w:r w:rsidR="00B23293">
        <w:rPr>
          <w:lang w:val="sr-Latn-CS"/>
        </w:rPr>
        <w:t>sajtu</w:t>
      </w:r>
      <w:r>
        <w:rPr>
          <w:lang w:val="sr-Latn-CS"/>
        </w:rPr>
        <w:t>.</w:t>
      </w:r>
    </w:p>
    <w:p w14:paraId="0F3502CD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7FB93169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14:paraId="7EA97929" w14:textId="77777777" w:rsidR="00834900" w:rsidRPr="003372D3" w:rsidRDefault="00E41E1D" w:rsidP="00E41E1D">
      <w:pPr>
        <w:pStyle w:val="Heading2"/>
        <w:rPr>
          <w:lang w:val="sr-Latn-CS"/>
        </w:rPr>
      </w:pPr>
      <w:bookmarkStart w:id="51" w:name="_Toc163018921"/>
      <w:bookmarkStart w:id="52" w:name="_Toc162655549"/>
      <w:r>
        <w:rPr>
          <w:lang w:val="sr-Latn-CS"/>
        </w:rPr>
        <w:t>Podrška i održavanje</w:t>
      </w:r>
      <w:bookmarkEnd w:id="51"/>
      <w:bookmarkEnd w:id="52"/>
    </w:p>
    <w:p w14:paraId="469A0903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1E58A051" w14:textId="77777777" w:rsidR="00114E2C" w:rsidRDefault="00B935B0" w:rsidP="00114E2C">
      <w:pPr>
        <w:pStyle w:val="BodyText"/>
        <w:rPr>
          <w:lang w:val="sr-Latn-CS"/>
        </w:rPr>
      </w:pPr>
      <w:r>
        <w:rPr>
          <w:lang w:val="sr-Latn-CS"/>
        </w:rPr>
        <w:t>ZurkaNaKlik</w:t>
      </w:r>
      <w:r w:rsidR="00114E2C">
        <w:rPr>
          <w:lang w:val="sr-Latn-CS"/>
        </w:rPr>
        <w:t xml:space="preserve"> portal ne zahteva posebnu podršku i održavanje.</w:t>
      </w:r>
    </w:p>
    <w:p w14:paraId="490B104D" w14:textId="77777777" w:rsidR="00834900" w:rsidRPr="003372D3" w:rsidRDefault="00834900" w:rsidP="00E41E1D">
      <w:pPr>
        <w:pStyle w:val="Heading2"/>
        <w:rPr>
          <w:lang w:val="sr-Latn-CS"/>
        </w:rPr>
      </w:pPr>
      <w:bookmarkStart w:id="53" w:name="_Toc163018922"/>
      <w:bookmarkStart w:id="54" w:name="_Toc162655550"/>
      <w:r>
        <w:rPr>
          <w:lang w:val="sr-Latn-CS"/>
        </w:rPr>
        <w:t>Ograničenja</w:t>
      </w:r>
      <w:bookmarkEnd w:id="53"/>
      <w:bookmarkEnd w:id="54"/>
    </w:p>
    <w:p w14:paraId="487D41C0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08502C2F" w14:textId="77777777" w:rsidR="00456A20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7A6845C2" w14:textId="3C7607F1" w:rsidR="00B23293" w:rsidRPr="00B23293" w:rsidRDefault="00B23293" w:rsidP="00456A20">
      <w:pPr>
        <w:pStyle w:val="BodyText"/>
        <w:keepNext/>
        <w:rPr>
          <w:lang w:val="sr-Latn-CS"/>
        </w:rPr>
      </w:pPr>
      <w:r>
        <w:rPr>
          <w:lang w:val="sr-Latn-CS"/>
        </w:rPr>
        <w:t>Racunar koji ima pristup internetu.</w:t>
      </w:r>
    </w:p>
    <w:p w14:paraId="6140C624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0C3F361E" w14:textId="0846E52D" w:rsidR="002661FE" w:rsidRPr="00397DD2" w:rsidRDefault="001C5F47" w:rsidP="002661FE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AE3DA0">
        <w:rPr>
          <w:lang w:val="sr-Latn-CS"/>
        </w:rPr>
        <w:t xml:space="preserve">ZurkaNaKlik </w:t>
      </w:r>
      <w:r>
        <w:rPr>
          <w:lang w:val="sr-Latn-CS"/>
        </w:rPr>
        <w:t>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</w:t>
      </w:r>
      <w:r w:rsidR="002661FE">
        <w:rPr>
          <w:lang w:val="sr-Latn-CS"/>
        </w:rPr>
        <w:t>, G</w:t>
      </w:r>
      <w:r w:rsidR="002661FE" w:rsidRPr="002661FE">
        <w:rPr>
          <w:lang w:val="sr-Latn-CS"/>
        </w:rPr>
        <w:t xml:space="preserve">oogle </w:t>
      </w:r>
      <w:r w:rsidR="002661FE">
        <w:rPr>
          <w:lang w:val="sr-Latn-CS"/>
        </w:rPr>
        <w:t>C</w:t>
      </w:r>
      <w:r w:rsidR="002661FE" w:rsidRPr="002661FE">
        <w:rPr>
          <w:lang w:val="sr-Latn-CS"/>
        </w:rPr>
        <w:t>hrome</w:t>
      </w:r>
      <w:r w:rsidR="00167FDF">
        <w:rPr>
          <w:lang w:val="sr-Latn-CS"/>
        </w:rPr>
        <w:t>.</w:t>
      </w:r>
    </w:p>
    <w:sectPr w:rsidR="002661FE" w:rsidRPr="00397DD2" w:rsidSect="000E1E17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BAD1E" w14:textId="77777777" w:rsidR="0036173E" w:rsidRDefault="0036173E">
      <w:r>
        <w:separator/>
      </w:r>
    </w:p>
  </w:endnote>
  <w:endnote w:type="continuationSeparator" w:id="0">
    <w:p w14:paraId="6A34E835" w14:textId="77777777" w:rsidR="0036173E" w:rsidRDefault="00361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5C2C2" w14:textId="77777777" w:rsidR="00FE109C" w:rsidRDefault="00FE109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9D55E8" w14:textId="77777777" w:rsidR="00FE109C" w:rsidRDefault="00FE109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FE109C" w:rsidRPr="003372D3" w14:paraId="445A0AA6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0C3900CD" w14:textId="77777777" w:rsidR="00FE109C" w:rsidRPr="003372D3" w:rsidRDefault="00FE109C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1E061B0" w14:textId="77777777" w:rsidR="00FE109C" w:rsidRPr="003372D3" w:rsidRDefault="00FE109C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LeVl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18104CAB" w14:textId="77777777" w:rsidR="00FE109C" w:rsidRPr="003372D3" w:rsidRDefault="00FE109C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AE3DA0">
            <w:rPr>
              <w:rStyle w:val="PageNumber"/>
              <w:noProof/>
              <w:lang w:val="sr-Latn-CS"/>
            </w:rPr>
            <w:t>18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AE3DA0" w:rsidRPr="00AE3DA0">
              <w:rPr>
                <w:rStyle w:val="PageNumber"/>
                <w:noProof/>
                <w:lang w:val="sr-Latn-CS"/>
              </w:rPr>
              <w:t>19</w:t>
            </w:r>
          </w:fldSimple>
        </w:p>
      </w:tc>
    </w:tr>
  </w:tbl>
  <w:p w14:paraId="4D575A92" w14:textId="77777777" w:rsidR="00FE109C" w:rsidRPr="003372D3" w:rsidRDefault="00FE109C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7C13A" w14:textId="77777777" w:rsidR="00FE109C" w:rsidRDefault="00FE10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64B12" w14:textId="77777777" w:rsidR="0036173E" w:rsidRDefault="0036173E">
      <w:r>
        <w:separator/>
      </w:r>
    </w:p>
  </w:footnote>
  <w:footnote w:type="continuationSeparator" w:id="0">
    <w:p w14:paraId="08E4CF4F" w14:textId="77777777" w:rsidR="0036173E" w:rsidRDefault="003617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84ED3" w14:textId="77777777" w:rsidR="00FE109C" w:rsidRDefault="00FE109C">
    <w:pPr>
      <w:rPr>
        <w:sz w:val="24"/>
      </w:rPr>
    </w:pPr>
  </w:p>
  <w:p w14:paraId="5754FBAC" w14:textId="77777777" w:rsidR="00FE109C" w:rsidRDefault="00FE109C">
    <w:pPr>
      <w:pBdr>
        <w:top w:val="single" w:sz="6" w:space="1" w:color="auto"/>
      </w:pBdr>
      <w:rPr>
        <w:sz w:val="24"/>
      </w:rPr>
    </w:pPr>
  </w:p>
  <w:p w14:paraId="7247DB9C" w14:textId="77777777" w:rsidR="00FE109C" w:rsidRDefault="00FE109C" w:rsidP="00BB155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LeVl</w:t>
    </w:r>
    <w:proofErr w:type="spellEnd"/>
  </w:p>
  <w:p w14:paraId="49C0DF9D" w14:textId="77777777" w:rsidR="00FE109C" w:rsidRDefault="00FE109C">
    <w:pPr>
      <w:pBdr>
        <w:bottom w:val="single" w:sz="6" w:space="1" w:color="auto"/>
      </w:pBdr>
      <w:jc w:val="right"/>
      <w:rPr>
        <w:sz w:val="24"/>
      </w:rPr>
    </w:pPr>
  </w:p>
  <w:p w14:paraId="074F7244" w14:textId="77777777" w:rsidR="00FE109C" w:rsidRDefault="00FE10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109C" w:rsidRPr="003372D3" w14:paraId="0F0CEFD6" w14:textId="77777777">
      <w:tc>
        <w:tcPr>
          <w:tcW w:w="6379" w:type="dxa"/>
        </w:tcPr>
        <w:p w14:paraId="7E26196A" w14:textId="77777777" w:rsidR="00FE109C" w:rsidRPr="003372D3" w:rsidRDefault="00FE109C">
          <w:pPr>
            <w:rPr>
              <w:lang w:val="sr-Latn-CS"/>
            </w:rPr>
          </w:pPr>
          <w:r>
            <w:rPr>
              <w:lang w:val="sr-Latn-CS"/>
            </w:rPr>
            <w:t>LeVl</w:t>
          </w:r>
        </w:p>
      </w:tc>
      <w:tc>
        <w:tcPr>
          <w:tcW w:w="3179" w:type="dxa"/>
        </w:tcPr>
        <w:p w14:paraId="16A9E6EE" w14:textId="77777777" w:rsidR="00FE109C" w:rsidRPr="003372D3" w:rsidRDefault="00FE109C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FE109C" w:rsidRPr="003372D3" w14:paraId="1C11A1E9" w14:textId="77777777">
      <w:tc>
        <w:tcPr>
          <w:tcW w:w="6379" w:type="dxa"/>
        </w:tcPr>
        <w:p w14:paraId="7E59A122" w14:textId="77777777" w:rsidR="00FE109C" w:rsidRPr="003372D3" w:rsidRDefault="00FE109C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4F877EA0" w14:textId="77777777" w:rsidR="00FE109C" w:rsidRPr="003372D3" w:rsidRDefault="00FE109C">
          <w:pPr>
            <w:rPr>
              <w:lang w:val="sr-Latn-CS"/>
            </w:rPr>
          </w:pPr>
          <w:r>
            <w:rPr>
              <w:lang w:val="sr-Latn-CS"/>
            </w:rPr>
            <w:t xml:space="preserve">  Datum:  27</w:t>
          </w:r>
          <w:r w:rsidRPr="003372D3">
            <w:rPr>
              <w:lang w:val="sr-Latn-CS"/>
            </w:rPr>
            <w:t>.03.20</w:t>
          </w:r>
          <w:r>
            <w:rPr>
              <w:lang w:val="sr-Latn-CS"/>
            </w:rPr>
            <w:t>24</w:t>
          </w:r>
          <w:r w:rsidRPr="003372D3">
            <w:rPr>
              <w:lang w:val="sr-Latn-CS"/>
            </w:rPr>
            <w:t>. god.</w:t>
          </w:r>
        </w:p>
      </w:tc>
    </w:tr>
    <w:tr w:rsidR="00FE109C" w:rsidRPr="003372D3" w14:paraId="39C2A338" w14:textId="77777777">
      <w:tc>
        <w:tcPr>
          <w:tcW w:w="9558" w:type="dxa"/>
          <w:gridSpan w:val="2"/>
        </w:tcPr>
        <w:p w14:paraId="6B7D1CB1" w14:textId="77777777" w:rsidR="00FE109C" w:rsidRPr="003372D3" w:rsidRDefault="00FE109C">
          <w:pPr>
            <w:rPr>
              <w:lang w:val="sr-Latn-CS"/>
            </w:rPr>
          </w:pPr>
          <w:r>
            <w:rPr>
              <w:lang w:val="sr-Latn-CS"/>
            </w:rPr>
            <w:t>LeVl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ZurkaNaKlik 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4</w:t>
          </w:r>
        </w:p>
      </w:tc>
    </w:tr>
  </w:tbl>
  <w:p w14:paraId="7AFC6AFD" w14:textId="77777777" w:rsidR="00FE109C" w:rsidRPr="003372D3" w:rsidRDefault="00FE109C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78738" w14:textId="77777777" w:rsidR="00FE109C" w:rsidRDefault="00FE1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15A23E1"/>
    <w:multiLevelType w:val="hybridMultilevel"/>
    <w:tmpl w:val="38B24FA2"/>
    <w:lvl w:ilvl="0" w:tplc="76F28EF0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40B413E"/>
    <w:multiLevelType w:val="hybridMultilevel"/>
    <w:tmpl w:val="26BA2718"/>
    <w:lvl w:ilvl="0" w:tplc="76F28EF0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7D7576"/>
    <w:multiLevelType w:val="hybridMultilevel"/>
    <w:tmpl w:val="2456845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4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8290BF5"/>
    <w:multiLevelType w:val="hybridMultilevel"/>
    <w:tmpl w:val="D090CCDE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7" w15:restartNumberingAfterBreak="0">
    <w:nsid w:val="4D805DFE"/>
    <w:multiLevelType w:val="hybridMultilevel"/>
    <w:tmpl w:val="5E405AEE"/>
    <w:lvl w:ilvl="0" w:tplc="76F28EF0">
      <w:start w:val="1"/>
      <w:numFmt w:val="decimal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8" w15:restartNumberingAfterBreak="0">
    <w:nsid w:val="4E4B465E"/>
    <w:multiLevelType w:val="hybridMultilevel"/>
    <w:tmpl w:val="7EA61C6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396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318415037">
    <w:abstractNumId w:val="26"/>
  </w:num>
  <w:num w:numId="2" w16cid:durableId="1741712356">
    <w:abstractNumId w:val="25"/>
  </w:num>
  <w:num w:numId="3" w16cid:durableId="1608538779">
    <w:abstractNumId w:val="3"/>
  </w:num>
  <w:num w:numId="4" w16cid:durableId="273291704">
    <w:abstractNumId w:val="11"/>
  </w:num>
  <w:num w:numId="5" w16cid:durableId="338964796">
    <w:abstractNumId w:val="19"/>
  </w:num>
  <w:num w:numId="6" w16cid:durableId="609972766">
    <w:abstractNumId w:val="4"/>
  </w:num>
  <w:num w:numId="7" w16cid:durableId="2063093276">
    <w:abstractNumId w:val="10"/>
  </w:num>
  <w:num w:numId="8" w16cid:durableId="47387782">
    <w:abstractNumId w:val="15"/>
  </w:num>
  <w:num w:numId="9" w16cid:durableId="12923221">
    <w:abstractNumId w:val="21"/>
  </w:num>
  <w:num w:numId="10" w16cid:durableId="1871919420">
    <w:abstractNumId w:val="8"/>
  </w:num>
  <w:num w:numId="11" w16cid:durableId="1220750527">
    <w:abstractNumId w:val="0"/>
  </w:num>
  <w:num w:numId="12" w16cid:durableId="1927112944">
    <w:abstractNumId w:val="5"/>
  </w:num>
  <w:num w:numId="13" w16cid:durableId="1511021926">
    <w:abstractNumId w:val="23"/>
  </w:num>
  <w:num w:numId="14" w16cid:durableId="1918398579">
    <w:abstractNumId w:val="1"/>
  </w:num>
  <w:num w:numId="15" w16cid:durableId="1857304757">
    <w:abstractNumId w:val="24"/>
  </w:num>
  <w:num w:numId="16" w16cid:durableId="1051685190">
    <w:abstractNumId w:val="22"/>
  </w:num>
  <w:num w:numId="17" w16cid:durableId="1968193672">
    <w:abstractNumId w:val="14"/>
  </w:num>
  <w:num w:numId="18" w16cid:durableId="1969968933">
    <w:abstractNumId w:val="2"/>
  </w:num>
  <w:num w:numId="19" w16cid:durableId="677347300">
    <w:abstractNumId w:val="7"/>
  </w:num>
  <w:num w:numId="20" w16cid:durableId="1657489872">
    <w:abstractNumId w:val="9"/>
  </w:num>
  <w:num w:numId="21" w16cid:durableId="149446615">
    <w:abstractNumId w:val="20"/>
  </w:num>
  <w:num w:numId="22" w16cid:durableId="518473561">
    <w:abstractNumId w:val="18"/>
  </w:num>
  <w:num w:numId="23" w16cid:durableId="1010836025">
    <w:abstractNumId w:val="12"/>
  </w:num>
  <w:num w:numId="24" w16cid:durableId="638850410">
    <w:abstractNumId w:val="6"/>
  </w:num>
  <w:num w:numId="25" w16cid:durableId="1622345341">
    <w:abstractNumId w:val="17"/>
  </w:num>
  <w:num w:numId="26" w16cid:durableId="1774008836">
    <w:abstractNumId w:val="13"/>
  </w:num>
  <w:num w:numId="27" w16cid:durableId="119686265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0E1E17"/>
    <w:rsid w:val="00112218"/>
    <w:rsid w:val="00114E2C"/>
    <w:rsid w:val="00126C4E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661FE"/>
    <w:rsid w:val="00270678"/>
    <w:rsid w:val="002922C4"/>
    <w:rsid w:val="002A5E27"/>
    <w:rsid w:val="002A7107"/>
    <w:rsid w:val="002B3919"/>
    <w:rsid w:val="002B5424"/>
    <w:rsid w:val="002C12A7"/>
    <w:rsid w:val="002D5541"/>
    <w:rsid w:val="002E1608"/>
    <w:rsid w:val="003356F6"/>
    <w:rsid w:val="003372D3"/>
    <w:rsid w:val="00347321"/>
    <w:rsid w:val="0036173E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613E4"/>
    <w:rsid w:val="00562041"/>
    <w:rsid w:val="00564714"/>
    <w:rsid w:val="00571DDD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57B31"/>
    <w:rsid w:val="00660B84"/>
    <w:rsid w:val="00662CF6"/>
    <w:rsid w:val="00677488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11F6"/>
    <w:rsid w:val="00785A86"/>
    <w:rsid w:val="00786068"/>
    <w:rsid w:val="00792D6C"/>
    <w:rsid w:val="0079569D"/>
    <w:rsid w:val="00796121"/>
    <w:rsid w:val="007A40D6"/>
    <w:rsid w:val="007B7761"/>
    <w:rsid w:val="007C4972"/>
    <w:rsid w:val="007C6B66"/>
    <w:rsid w:val="007E0B43"/>
    <w:rsid w:val="00804367"/>
    <w:rsid w:val="00812D69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C1F"/>
    <w:rsid w:val="00AD0F0E"/>
    <w:rsid w:val="00AD17B6"/>
    <w:rsid w:val="00AE38C8"/>
    <w:rsid w:val="00AE3DA0"/>
    <w:rsid w:val="00AF19B4"/>
    <w:rsid w:val="00AF6332"/>
    <w:rsid w:val="00AF6B06"/>
    <w:rsid w:val="00AF7F69"/>
    <w:rsid w:val="00B04367"/>
    <w:rsid w:val="00B23293"/>
    <w:rsid w:val="00B3706D"/>
    <w:rsid w:val="00B40836"/>
    <w:rsid w:val="00B46D71"/>
    <w:rsid w:val="00B70376"/>
    <w:rsid w:val="00B834B2"/>
    <w:rsid w:val="00B849B5"/>
    <w:rsid w:val="00B935B0"/>
    <w:rsid w:val="00B93B67"/>
    <w:rsid w:val="00B947EE"/>
    <w:rsid w:val="00BA03E9"/>
    <w:rsid w:val="00BA7E16"/>
    <w:rsid w:val="00BB1553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1133"/>
    <w:rsid w:val="00F02B6F"/>
    <w:rsid w:val="00F06298"/>
    <w:rsid w:val="00F220C7"/>
    <w:rsid w:val="00F31591"/>
    <w:rsid w:val="00F379C5"/>
    <w:rsid w:val="00F6331E"/>
    <w:rsid w:val="00F6773B"/>
    <w:rsid w:val="00F70F8C"/>
    <w:rsid w:val="00F8455A"/>
    <w:rsid w:val="00F93061"/>
    <w:rsid w:val="00FA57D9"/>
    <w:rsid w:val="00FD7BE1"/>
    <w:rsid w:val="00FE1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5153A1"/>
  <w15:docId w15:val="{E301C997-44EF-4D55-8E8D-84DAB5E6A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1E17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0E1E17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2661FE"/>
    <w:pPr>
      <w:numPr>
        <w:ilvl w:val="1"/>
      </w:numPr>
      <w:jc w:val="both"/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0E1E1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0E1E1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0E1E17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0E1E17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0E1E1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0E1E1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0E1E1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E1E17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0E1E1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0E1E17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0E1E17"/>
    <w:pPr>
      <w:ind w:left="900" w:hanging="900"/>
    </w:pPr>
  </w:style>
  <w:style w:type="paragraph" w:styleId="TOC1">
    <w:name w:val="toc 1"/>
    <w:basedOn w:val="Normal"/>
    <w:next w:val="Normal"/>
    <w:uiPriority w:val="39"/>
    <w:rsid w:val="000E1E1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0E1E1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0E1E17"/>
    <w:pPr>
      <w:tabs>
        <w:tab w:val="right" w:pos="9360"/>
      </w:tabs>
      <w:ind w:left="864"/>
    </w:pPr>
  </w:style>
  <w:style w:type="paragraph" w:styleId="Header">
    <w:name w:val="header"/>
    <w:basedOn w:val="Normal"/>
    <w:rsid w:val="000E1E1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1E1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E1E17"/>
  </w:style>
  <w:style w:type="paragraph" w:styleId="BodyText2">
    <w:name w:val="Body Text 2"/>
    <w:basedOn w:val="Normal"/>
    <w:rsid w:val="000E1E17"/>
    <w:pPr>
      <w:jc w:val="center"/>
    </w:pPr>
    <w:rPr>
      <w:b/>
      <w:bCs/>
    </w:rPr>
  </w:style>
  <w:style w:type="paragraph" w:styleId="BodyText3">
    <w:name w:val="Body Text 3"/>
    <w:basedOn w:val="Normal"/>
    <w:rsid w:val="000E1E17"/>
    <w:rPr>
      <w:b/>
      <w:bCs/>
    </w:rPr>
  </w:style>
  <w:style w:type="paragraph" w:customStyle="1" w:styleId="Tabletext">
    <w:name w:val="Tabletext"/>
    <w:basedOn w:val="Normal"/>
    <w:rsid w:val="000E1E17"/>
    <w:pPr>
      <w:keepLines/>
      <w:spacing w:after="120"/>
    </w:pPr>
  </w:style>
  <w:style w:type="paragraph" w:styleId="BodyText">
    <w:name w:val="Body Text"/>
    <w:basedOn w:val="Normal"/>
    <w:rsid w:val="000E1E17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0E1E17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E1E17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0E1E17"/>
    <w:pPr>
      <w:ind w:left="600"/>
    </w:pPr>
  </w:style>
  <w:style w:type="paragraph" w:styleId="TOC5">
    <w:name w:val="toc 5"/>
    <w:basedOn w:val="Normal"/>
    <w:next w:val="Normal"/>
    <w:autoRedefine/>
    <w:semiHidden/>
    <w:rsid w:val="000E1E17"/>
    <w:pPr>
      <w:ind w:left="800"/>
    </w:pPr>
  </w:style>
  <w:style w:type="paragraph" w:styleId="TOC6">
    <w:name w:val="toc 6"/>
    <w:basedOn w:val="Normal"/>
    <w:next w:val="Normal"/>
    <w:autoRedefine/>
    <w:semiHidden/>
    <w:rsid w:val="000E1E17"/>
    <w:pPr>
      <w:ind w:left="1000"/>
    </w:pPr>
  </w:style>
  <w:style w:type="paragraph" w:styleId="TOC7">
    <w:name w:val="toc 7"/>
    <w:basedOn w:val="Normal"/>
    <w:next w:val="Normal"/>
    <w:autoRedefine/>
    <w:semiHidden/>
    <w:rsid w:val="000E1E17"/>
    <w:pPr>
      <w:ind w:left="1200"/>
    </w:pPr>
  </w:style>
  <w:style w:type="paragraph" w:styleId="TOC8">
    <w:name w:val="toc 8"/>
    <w:basedOn w:val="Normal"/>
    <w:next w:val="Normal"/>
    <w:autoRedefine/>
    <w:semiHidden/>
    <w:rsid w:val="000E1E17"/>
    <w:pPr>
      <w:ind w:left="1400"/>
    </w:pPr>
  </w:style>
  <w:style w:type="paragraph" w:styleId="TOC9">
    <w:name w:val="toc 9"/>
    <w:basedOn w:val="Normal"/>
    <w:next w:val="Normal"/>
    <w:autoRedefine/>
    <w:semiHidden/>
    <w:rsid w:val="000E1E17"/>
    <w:pPr>
      <w:ind w:left="1600"/>
    </w:pPr>
  </w:style>
  <w:style w:type="paragraph" w:styleId="FootnoteText">
    <w:name w:val="footnote text"/>
    <w:basedOn w:val="Normal"/>
    <w:semiHidden/>
    <w:rsid w:val="000E1E17"/>
  </w:style>
  <w:style w:type="character" w:styleId="FootnoteReference">
    <w:name w:val="footnote reference"/>
    <w:basedOn w:val="DefaultParagraphFont"/>
    <w:semiHidden/>
    <w:rsid w:val="000E1E17"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FE10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E109C"/>
    <w:rPr>
      <w:rFonts w:ascii="Tahoma" w:hAnsi="Tahoma" w:cs="Tahoma"/>
      <w:sz w:val="16"/>
      <w:szCs w:val="16"/>
      <w:lang w:eastAsia="sr-Latn-CS"/>
    </w:rPr>
  </w:style>
  <w:style w:type="paragraph" w:styleId="ListParagraph">
    <w:name w:val="List Paragraph"/>
    <w:basedOn w:val="Normal"/>
    <w:uiPriority w:val="34"/>
    <w:qFormat/>
    <w:rsid w:val="007B77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661FE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en-US"/>
    </w:rPr>
  </w:style>
  <w:style w:type="character" w:styleId="Hyperlink">
    <w:name w:val="Hyperlink"/>
    <w:basedOn w:val="DefaultParagraphFont"/>
    <w:uiPriority w:val="99"/>
    <w:unhideWhenUsed/>
    <w:rsid w:val="002661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463E4-1A60-4C86-B68D-472C4A905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48</TotalTime>
  <Pages>17</Pages>
  <Words>2608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Mihailo Petrović</cp:lastModifiedBy>
  <cp:revision>5</cp:revision>
  <cp:lastPrinted>1899-12-31T23:00:00Z</cp:lastPrinted>
  <dcterms:created xsi:type="dcterms:W3CDTF">2024-03-27T22:38:00Z</dcterms:created>
  <dcterms:modified xsi:type="dcterms:W3CDTF">2024-03-30T00:46:00Z</dcterms:modified>
</cp:coreProperties>
</file>